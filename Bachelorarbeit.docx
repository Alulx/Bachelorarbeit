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4906B0" w14:paraId="50AE5023" w14:textId="77777777" w:rsidTr="004F045D">
        <w:trPr>
          <w:trHeight w:val="3799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49DC79E0" w14:textId="77777777" w:rsidR="004906B0" w:rsidRDefault="004906B0"/>
        </w:tc>
        <w:tc>
          <w:tcPr>
            <w:tcW w:w="180" w:type="dxa"/>
          </w:tcPr>
          <w:p w14:paraId="2A3C6396" w14:textId="77777777" w:rsidR="004906B0" w:rsidRDefault="004906B0"/>
        </w:tc>
        <w:tc>
          <w:tcPr>
            <w:tcW w:w="3287" w:type="dxa"/>
          </w:tcPr>
          <w:p w14:paraId="69C549D5" w14:textId="77777777" w:rsidR="004906B0" w:rsidRDefault="00F81291" w:rsidP="009D6DCD">
            <w:pPr>
              <w:spacing w:line="160" w:lineRule="exact"/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40B484F3" wp14:editId="685D38DD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-635</wp:posOffset>
                  </wp:positionV>
                  <wp:extent cx="2061210" cy="1089660"/>
                  <wp:effectExtent l="19050" t="0" r="0" b="0"/>
                  <wp:wrapSquare wrapText="bothSides"/>
                  <wp:docPr id="3" name="Bild 1" descr="Logo_HSMW_blau_CM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HSMW_blau_CM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1928" t="36520" r="11909" b="350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210" cy="1089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77D06" w:rsidRPr="00456599" w14:paraId="4D1DE491" w14:textId="77777777" w:rsidTr="004F045D"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452DCC" w14:textId="03B579BC" w:rsidR="004906B0" w:rsidRPr="00456599" w:rsidRDefault="00500D05" w:rsidP="00077D06">
            <w:pPr>
              <w:spacing w:before="600" w:after="600"/>
              <w:ind w:left="-340"/>
              <w:jc w:val="right"/>
              <w:rPr>
                <w:rFonts w:cs="Arial"/>
                <w:b/>
                <w:sz w:val="60"/>
                <w:szCs w:val="60"/>
              </w:rPr>
            </w:pPr>
            <w:r>
              <w:rPr>
                <w:rFonts w:cs="Arial"/>
                <w:b/>
                <w:sz w:val="56"/>
                <w:szCs w:val="60"/>
              </w:rPr>
              <w:t>BACHELOR</w:t>
            </w:r>
            <w:r w:rsidR="004906B0" w:rsidRPr="00077D06">
              <w:rPr>
                <w:rFonts w:cs="Arial"/>
                <w:b/>
                <w:sz w:val="56"/>
                <w:szCs w:val="60"/>
              </w:rPr>
              <w:t>ARBEIT</w:t>
            </w:r>
          </w:p>
        </w:tc>
        <w:tc>
          <w:tcPr>
            <w:tcW w:w="180" w:type="dxa"/>
          </w:tcPr>
          <w:p w14:paraId="5AFAD834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64452EB6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077D06" w:rsidRPr="00456599" w14:paraId="54699BAC" w14:textId="77777777" w:rsidTr="004F045D">
        <w:trPr>
          <w:trHeight w:val="283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0ED67076" w14:textId="77777777" w:rsidR="00456599" w:rsidRPr="00456599" w:rsidRDefault="00456599">
            <w:pPr>
              <w:rPr>
                <w:rFonts w:cs="Arial"/>
              </w:rPr>
            </w:pPr>
          </w:p>
        </w:tc>
        <w:tc>
          <w:tcPr>
            <w:tcW w:w="180" w:type="dxa"/>
          </w:tcPr>
          <w:p w14:paraId="53A513EA" w14:textId="77777777" w:rsidR="004906B0" w:rsidRPr="00456599" w:rsidRDefault="004906B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7EF9E8EC" w14:textId="77777777" w:rsidR="004906B0" w:rsidRPr="00456599" w:rsidRDefault="004906B0">
            <w:pPr>
              <w:rPr>
                <w:rFonts w:cs="Arial"/>
              </w:rPr>
            </w:pPr>
          </w:p>
        </w:tc>
      </w:tr>
      <w:tr w:rsidR="004906B0" w:rsidRPr="00456599" w14:paraId="7D3B8887" w14:textId="77777777" w:rsidTr="007A59A4">
        <w:tc>
          <w:tcPr>
            <w:tcW w:w="5220" w:type="dxa"/>
          </w:tcPr>
          <w:p w14:paraId="7285EBB9" w14:textId="5140DE1D" w:rsidR="004906B0" w:rsidRPr="00456599" w:rsidRDefault="00340C9B" w:rsidP="00D367C2">
            <w:pPr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Herr </w:t>
            </w:r>
          </w:p>
          <w:p w14:paraId="16B11B09" w14:textId="650DD5C8" w:rsidR="004906B0" w:rsidRPr="00456599" w:rsidRDefault="00500D05" w:rsidP="00D367C2">
            <w:pPr>
              <w:spacing w:after="28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2366E171" w14:textId="77777777" w:rsidR="004906B0" w:rsidRPr="00D367C2" w:rsidRDefault="00D367C2" w:rsidP="00D367C2">
            <w:pPr>
              <w:pStyle w:val="Listenabsatz"/>
              <w:numPr>
                <w:ilvl w:val="0"/>
                <w:numId w:val="1"/>
              </w:numPr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&lt;</w:t>
            </w:r>
          </w:p>
        </w:tc>
        <w:tc>
          <w:tcPr>
            <w:tcW w:w="3287" w:type="dxa"/>
          </w:tcPr>
          <w:p w14:paraId="3CE3763B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1BD09983" w14:textId="77777777" w:rsidTr="007A59A4">
        <w:tc>
          <w:tcPr>
            <w:tcW w:w="5220" w:type="dxa"/>
          </w:tcPr>
          <w:p w14:paraId="6FF18DBD" w14:textId="46FF0019" w:rsidR="00D367C2" w:rsidRPr="004F045D" w:rsidRDefault="00500D05" w:rsidP="00D367C2">
            <w:pPr>
              <w:spacing w:before="600" w:after="600" w:line="240" w:lineRule="auto"/>
              <w:jc w:val="right"/>
              <w:rPr>
                <w:rFonts w:cs="Arial"/>
                <w:b/>
                <w:sz w:val="36"/>
                <w:szCs w:val="24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20D77EAD" w14:textId="77777777" w:rsidR="004906B0" w:rsidRPr="004F045D" w:rsidRDefault="004906B0" w:rsidP="008A6E69">
            <w:pPr>
              <w:rPr>
                <w:rFonts w:cs="Arial"/>
                <w:sz w:val="36"/>
                <w:szCs w:val="24"/>
              </w:rPr>
            </w:pPr>
          </w:p>
        </w:tc>
        <w:tc>
          <w:tcPr>
            <w:tcW w:w="3287" w:type="dxa"/>
          </w:tcPr>
          <w:p w14:paraId="062385CC" w14:textId="77777777" w:rsidR="004906B0" w:rsidRPr="00456599" w:rsidRDefault="004906B0" w:rsidP="008A6E69">
            <w:pPr>
              <w:rPr>
                <w:rFonts w:cs="Arial"/>
              </w:rPr>
            </w:pPr>
          </w:p>
        </w:tc>
      </w:tr>
      <w:tr w:rsidR="004906B0" w:rsidRPr="00456599" w14:paraId="61A8A2BB" w14:textId="77777777" w:rsidTr="007A59A4">
        <w:tc>
          <w:tcPr>
            <w:tcW w:w="5220" w:type="dxa"/>
          </w:tcPr>
          <w:p w14:paraId="2C9DE51F" w14:textId="585951D2" w:rsidR="004906B0" w:rsidRPr="00456599" w:rsidRDefault="005225C7" w:rsidP="00340C9B">
            <w:pPr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 xml:space="preserve">Mittweida, </w:t>
            </w:r>
            <w:r w:rsidR="00500D05">
              <w:rPr>
                <w:rFonts w:cs="Arial"/>
                <w:szCs w:val="24"/>
              </w:rPr>
              <w:t>2022</w:t>
            </w:r>
          </w:p>
        </w:tc>
        <w:tc>
          <w:tcPr>
            <w:tcW w:w="180" w:type="dxa"/>
          </w:tcPr>
          <w:p w14:paraId="406BA862" w14:textId="77777777" w:rsidR="004906B0" w:rsidRDefault="004906B0">
            <w:pPr>
              <w:rPr>
                <w:rFonts w:cs="Arial"/>
                <w:szCs w:val="24"/>
              </w:rPr>
            </w:pPr>
          </w:p>
          <w:p w14:paraId="7D27946F" w14:textId="77777777" w:rsidR="00201FB4" w:rsidRDefault="00201FB4">
            <w:pPr>
              <w:rPr>
                <w:rFonts w:cs="Arial"/>
                <w:szCs w:val="24"/>
              </w:rPr>
            </w:pPr>
          </w:p>
          <w:p w14:paraId="7276688C" w14:textId="77777777" w:rsidR="00201FB4" w:rsidRPr="00456599" w:rsidRDefault="00201FB4">
            <w:pPr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395B75F" w14:textId="77777777" w:rsidR="004906B0" w:rsidRPr="00456599" w:rsidRDefault="004906B0">
            <w:pPr>
              <w:rPr>
                <w:rFonts w:cs="Arial"/>
              </w:rPr>
            </w:pPr>
          </w:p>
        </w:tc>
      </w:tr>
    </w:tbl>
    <w:p w14:paraId="1D77DD5E" w14:textId="77777777" w:rsidR="00201FB4" w:rsidRDefault="00201FB4">
      <w:pPr>
        <w:rPr>
          <w:rFonts w:cs="Arial"/>
        </w:rPr>
      </w:pPr>
    </w:p>
    <w:p w14:paraId="1A74152D" w14:textId="77777777" w:rsidR="004F045D" w:rsidRDefault="004F045D">
      <w:pPr>
        <w:rPr>
          <w:rFonts w:cs="Arial"/>
        </w:rPr>
        <w:sectPr w:rsidR="004F045D" w:rsidSect="00077D06"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E159E0" w14:paraId="71F55DD0" w14:textId="77777777" w:rsidTr="004F045D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725D1166" w14:textId="5D06AEAF" w:rsidR="00E159E0" w:rsidRPr="008F7E91" w:rsidRDefault="00E159E0" w:rsidP="00D367C2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lastRenderedPageBreak/>
              <w:t>Fakultät</w:t>
            </w:r>
            <w:r w:rsidR="00D367C2">
              <w:rPr>
                <w:rFonts w:cs="Arial"/>
              </w:rPr>
              <w:t xml:space="preserve"> </w:t>
            </w:r>
            <w:r w:rsidR="00500D05" w:rsidRPr="00500D05">
              <w:rPr>
                <w:rFonts w:cs="Arial"/>
                <w:b/>
                <w:bCs/>
              </w:rPr>
              <w:t>Angewandte Computer- und Biowissenschaften</w:t>
            </w:r>
          </w:p>
        </w:tc>
        <w:tc>
          <w:tcPr>
            <w:tcW w:w="180" w:type="dxa"/>
            <w:vMerge w:val="restart"/>
          </w:tcPr>
          <w:p w14:paraId="77715CC7" w14:textId="77777777" w:rsidR="00E159E0" w:rsidRPr="008F7E91" w:rsidRDefault="00E159E0" w:rsidP="008A6E69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14:paraId="53013FB1" w14:textId="77777777" w:rsidR="00E159E0" w:rsidRDefault="00E159E0" w:rsidP="008A6E69">
            <w:pPr>
              <w:jc w:val="right"/>
            </w:pPr>
          </w:p>
        </w:tc>
      </w:tr>
      <w:tr w:rsidR="00E159E0" w14:paraId="424ECE1A" w14:textId="77777777" w:rsidTr="004F045D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6D1CDFB5" w14:textId="0AE04FBE" w:rsidR="00E159E0" w:rsidRPr="008F7E91" w:rsidRDefault="00500D05" w:rsidP="00451131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BACHELORARBEIT</w:t>
            </w:r>
          </w:p>
        </w:tc>
        <w:tc>
          <w:tcPr>
            <w:tcW w:w="180" w:type="dxa"/>
            <w:vMerge/>
          </w:tcPr>
          <w:p w14:paraId="07BF195F" w14:textId="77777777" w:rsidR="00E159E0" w:rsidRDefault="00E159E0" w:rsidP="008A6E69"/>
        </w:tc>
        <w:tc>
          <w:tcPr>
            <w:tcW w:w="3287" w:type="dxa"/>
            <w:vMerge/>
          </w:tcPr>
          <w:p w14:paraId="493CF34E" w14:textId="77777777" w:rsidR="00E159E0" w:rsidRDefault="00E159E0" w:rsidP="008A6E69">
            <w:pPr>
              <w:jc w:val="right"/>
              <w:rPr>
                <w:noProof/>
                <w:lang w:eastAsia="de-DE"/>
              </w:rPr>
            </w:pPr>
          </w:p>
        </w:tc>
      </w:tr>
      <w:tr w:rsidR="00451131" w:rsidRPr="00456599" w14:paraId="5D33B14E" w14:textId="77777777" w:rsidTr="005225C7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6445A252" w14:textId="77777777" w:rsidR="00451131" w:rsidRPr="00757C21" w:rsidRDefault="00451131" w:rsidP="008A6E69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5E710CB0" w14:textId="77777777" w:rsidR="00451131" w:rsidRPr="00456599" w:rsidRDefault="00451131" w:rsidP="008A6E69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3200A12B" w14:textId="77777777" w:rsidR="00451131" w:rsidRPr="00456599" w:rsidRDefault="00451131" w:rsidP="008A6E69">
            <w:pPr>
              <w:rPr>
                <w:rFonts w:cs="Arial"/>
              </w:rPr>
            </w:pPr>
          </w:p>
        </w:tc>
      </w:tr>
      <w:tr w:rsidR="00E159E0" w:rsidRPr="004F045D" w14:paraId="77BB5840" w14:textId="77777777" w:rsidTr="005225C7">
        <w:trPr>
          <w:trHeight w:val="2567"/>
        </w:trPr>
        <w:tc>
          <w:tcPr>
            <w:tcW w:w="5220" w:type="dxa"/>
          </w:tcPr>
          <w:p w14:paraId="01883F50" w14:textId="7C2B32CA" w:rsidR="002C7E16" w:rsidRPr="002C7E16" w:rsidRDefault="00500D05" w:rsidP="008007AE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36"/>
                <w:szCs w:val="24"/>
              </w:rPr>
              <w:t xml:space="preserve">Implementierung einer Reputationsplattform auf Basis von </w:t>
            </w:r>
            <w:proofErr w:type="spellStart"/>
            <w:r>
              <w:rPr>
                <w:rFonts w:cs="Arial"/>
                <w:b/>
                <w:sz w:val="36"/>
                <w:szCs w:val="24"/>
              </w:rPr>
              <w:t>Soulbound</w:t>
            </w:r>
            <w:proofErr w:type="spellEnd"/>
            <w:r>
              <w:rPr>
                <w:rFonts w:cs="Arial"/>
                <w:b/>
                <w:sz w:val="36"/>
                <w:szCs w:val="24"/>
              </w:rPr>
              <w:t xml:space="preserve"> Token</w:t>
            </w:r>
          </w:p>
        </w:tc>
        <w:tc>
          <w:tcPr>
            <w:tcW w:w="180" w:type="dxa"/>
          </w:tcPr>
          <w:p w14:paraId="62F1874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  <w:p w14:paraId="66DE7C03" w14:textId="77777777" w:rsidR="00AF2A5F" w:rsidRPr="004F045D" w:rsidRDefault="00AF2A5F" w:rsidP="008A6E69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14:paraId="00487BA0" w14:textId="77777777" w:rsidR="00E159E0" w:rsidRPr="004F045D" w:rsidRDefault="00E159E0" w:rsidP="008A6E69">
            <w:pPr>
              <w:rPr>
                <w:rFonts w:cs="Arial"/>
                <w:sz w:val="36"/>
              </w:rPr>
            </w:pPr>
          </w:p>
        </w:tc>
      </w:tr>
      <w:tr w:rsidR="00E159E0" w:rsidRPr="00456599" w14:paraId="6A8EC5EE" w14:textId="77777777" w:rsidTr="007A59A4">
        <w:tc>
          <w:tcPr>
            <w:tcW w:w="5220" w:type="dxa"/>
          </w:tcPr>
          <w:p w14:paraId="6935991E" w14:textId="24C78D0A" w:rsidR="00D367C2" w:rsidRDefault="008D1738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Autor</w:t>
            </w:r>
            <w:r w:rsidR="00757C21">
              <w:rPr>
                <w:rFonts w:cs="Arial"/>
                <w:szCs w:val="24"/>
              </w:rPr>
              <w:t>:</w:t>
            </w:r>
            <w:r w:rsidR="00757C21">
              <w:rPr>
                <w:rFonts w:cs="Arial"/>
                <w:szCs w:val="24"/>
              </w:rPr>
              <w:br/>
            </w:r>
            <w:r w:rsidR="00500D05" w:rsidRPr="00500D05">
              <w:rPr>
                <w:rFonts w:cs="Arial"/>
                <w:b/>
                <w:szCs w:val="24"/>
              </w:rPr>
              <w:t>Alexander Hultzsch</w:t>
            </w:r>
          </w:p>
          <w:p w14:paraId="48400484" w14:textId="34A1A0FD" w:rsidR="00E159E0" w:rsidRPr="00456599" w:rsidRDefault="00E159E0" w:rsidP="008D1738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</w:p>
        </w:tc>
        <w:tc>
          <w:tcPr>
            <w:tcW w:w="180" w:type="dxa"/>
          </w:tcPr>
          <w:p w14:paraId="5AFA1604" w14:textId="77777777" w:rsidR="00D367C2" w:rsidRPr="00456599" w:rsidRDefault="00D367C2" w:rsidP="00757C21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72B7E08" w14:textId="77777777" w:rsidR="00E159E0" w:rsidRPr="00456599" w:rsidRDefault="00E159E0" w:rsidP="00757C21">
            <w:pPr>
              <w:spacing w:before="240" w:after="240"/>
              <w:rPr>
                <w:rFonts w:cs="Arial"/>
              </w:rPr>
            </w:pPr>
          </w:p>
        </w:tc>
      </w:tr>
      <w:tr w:rsidR="00757C21" w:rsidRPr="00757C21" w14:paraId="47A97089" w14:textId="77777777" w:rsidTr="007A59A4">
        <w:tc>
          <w:tcPr>
            <w:tcW w:w="5220" w:type="dxa"/>
          </w:tcPr>
          <w:p w14:paraId="024C312D" w14:textId="218E67C9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Studiengang: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Softwareentwicklung</w:t>
            </w:r>
          </w:p>
        </w:tc>
        <w:tc>
          <w:tcPr>
            <w:tcW w:w="180" w:type="dxa"/>
          </w:tcPr>
          <w:p w14:paraId="40074C89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730FFEA8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757C21" w14:paraId="09368D9B" w14:textId="77777777" w:rsidTr="007A59A4">
        <w:trPr>
          <w:trHeight w:val="163"/>
        </w:trPr>
        <w:tc>
          <w:tcPr>
            <w:tcW w:w="5220" w:type="dxa"/>
          </w:tcPr>
          <w:p w14:paraId="4A4F1B33" w14:textId="489F3F7A" w:rsidR="00757C21" w:rsidRPr="00757C21" w:rsidRDefault="00757C21" w:rsidP="00D367C2">
            <w:pPr>
              <w:spacing w:before="240" w:after="240"/>
              <w:jc w:val="righ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Seminargruppe: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>If19ws-B</w:t>
            </w:r>
            <w:r w:rsidR="00D367C2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7D34ECA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60827E5D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757C21" w:rsidRPr="00456599" w14:paraId="2AB2395D" w14:textId="77777777" w:rsidTr="007A59A4">
        <w:tc>
          <w:tcPr>
            <w:tcW w:w="5220" w:type="dxa"/>
          </w:tcPr>
          <w:p w14:paraId="0CE3224B" w14:textId="3FD2F08B" w:rsidR="00757C21" w:rsidRPr="00757C21" w:rsidRDefault="00757C21" w:rsidP="00C84F8F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Erstprüfer:</w:t>
            </w:r>
            <w:r>
              <w:rPr>
                <w:rFonts w:cs="Arial"/>
                <w:szCs w:val="24"/>
              </w:rPr>
              <w:br/>
            </w:r>
            <w:r w:rsidR="00500D05">
              <w:rPr>
                <w:rFonts w:cs="Arial"/>
                <w:b/>
                <w:szCs w:val="24"/>
              </w:rPr>
              <w:t xml:space="preserve">Prof. Dr.-Ing. Andreas </w:t>
            </w:r>
            <w:proofErr w:type="spellStart"/>
            <w:r w:rsidR="00500D05">
              <w:rPr>
                <w:rFonts w:cs="Arial"/>
                <w:b/>
                <w:szCs w:val="24"/>
              </w:rPr>
              <w:t>Ittner</w:t>
            </w:r>
            <w:proofErr w:type="spellEnd"/>
          </w:p>
        </w:tc>
        <w:tc>
          <w:tcPr>
            <w:tcW w:w="180" w:type="dxa"/>
          </w:tcPr>
          <w:p w14:paraId="00A74675" w14:textId="77777777" w:rsidR="00757C21" w:rsidRPr="00757C21" w:rsidRDefault="00757C21" w:rsidP="00757C21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C469441" w14:textId="77777777" w:rsidR="00757C21" w:rsidRPr="00456599" w:rsidRDefault="00757C21" w:rsidP="00757C21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399FF2A2" w14:textId="77777777" w:rsidTr="005F5E00">
        <w:tc>
          <w:tcPr>
            <w:tcW w:w="5220" w:type="dxa"/>
          </w:tcPr>
          <w:p w14:paraId="124F6929" w14:textId="57875B99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Zweitprüfer: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 w:rsidR="0067314D">
              <w:rPr>
                <w:rFonts w:cs="Arial"/>
                <w:b/>
                <w:szCs w:val="24"/>
              </w:rPr>
              <w:t>maybe</w:t>
            </w:r>
            <w:proofErr w:type="spellEnd"/>
            <w:r w:rsidR="0067314D">
              <w:rPr>
                <w:rFonts w:cs="Arial"/>
                <w:b/>
                <w:szCs w:val="24"/>
              </w:rPr>
              <w:t xml:space="preserve"> </w:t>
            </w:r>
            <w:proofErr w:type="spellStart"/>
            <w:r w:rsidR="0067314D">
              <w:rPr>
                <w:rFonts w:cs="Arial"/>
                <w:b/>
                <w:szCs w:val="24"/>
              </w:rPr>
              <w:t>hira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0B8206DA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4D96D4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5225C7" w:rsidRPr="00456599" w14:paraId="48A11F02" w14:textId="77777777" w:rsidTr="005F5E00">
        <w:tc>
          <w:tcPr>
            <w:tcW w:w="5220" w:type="dxa"/>
          </w:tcPr>
          <w:p w14:paraId="482C081B" w14:textId="77777777" w:rsidR="005225C7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Einreichung:</w:t>
            </w:r>
            <w:r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&lt;tag</w:t>
            </w:r>
            <w:proofErr w:type="gramStart"/>
            <w:r>
              <w:rPr>
                <w:rFonts w:cs="Arial"/>
                <w:b/>
                <w:szCs w:val="24"/>
              </w:rPr>
              <w:t>&gt;.&lt;</w:t>
            </w:r>
            <w:proofErr w:type="spellStart"/>
            <w:proofErr w:type="gramEnd"/>
            <w:r>
              <w:rPr>
                <w:rFonts w:cs="Arial"/>
                <w:b/>
                <w:szCs w:val="24"/>
              </w:rPr>
              <w:t>monat</w:t>
            </w:r>
            <w:proofErr w:type="spellEnd"/>
            <w:r>
              <w:rPr>
                <w:rFonts w:cs="Arial"/>
                <w:b/>
                <w:szCs w:val="24"/>
              </w:rPr>
              <w:t>&gt;.&lt;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5C3FCE78" w14:textId="77777777" w:rsidR="005225C7" w:rsidRPr="00757C21" w:rsidRDefault="005225C7" w:rsidP="005F5E0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16E0C98F" w14:textId="77777777" w:rsidR="005225C7" w:rsidRPr="00456599" w:rsidRDefault="005225C7" w:rsidP="005F5E00">
            <w:pPr>
              <w:spacing w:before="240" w:after="240"/>
              <w:rPr>
                <w:rFonts w:cs="Arial"/>
              </w:rPr>
            </w:pPr>
          </w:p>
        </w:tc>
      </w:tr>
      <w:tr w:rsidR="00C84F8F" w:rsidRPr="00456599" w14:paraId="6E473F3A" w14:textId="77777777" w:rsidTr="005D02E3">
        <w:tc>
          <w:tcPr>
            <w:tcW w:w="5220" w:type="dxa"/>
          </w:tcPr>
          <w:p w14:paraId="682F6212" w14:textId="77777777" w:rsidR="00C84F8F" w:rsidRPr="00757C21" w:rsidRDefault="005225C7" w:rsidP="005225C7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szCs w:val="24"/>
              </w:rPr>
              <w:t>Verteidigung/Bewertung:</w:t>
            </w:r>
            <w:r w:rsidR="00C84F8F">
              <w:rPr>
                <w:rFonts w:cs="Arial"/>
                <w:szCs w:val="24"/>
              </w:rPr>
              <w:br/>
            </w:r>
            <w:r>
              <w:rPr>
                <w:rFonts w:cs="Arial"/>
                <w:b/>
                <w:szCs w:val="24"/>
              </w:rPr>
              <w:t>&lt;</w:t>
            </w:r>
            <w:proofErr w:type="spellStart"/>
            <w:r>
              <w:rPr>
                <w:rFonts w:cs="Arial"/>
                <w:b/>
                <w:szCs w:val="24"/>
              </w:rPr>
              <w:t>ort</w:t>
            </w:r>
            <w:proofErr w:type="spellEnd"/>
            <w:r>
              <w:rPr>
                <w:rFonts w:cs="Arial"/>
                <w:b/>
                <w:szCs w:val="24"/>
              </w:rPr>
              <w:t>&gt;, &lt;</w:t>
            </w:r>
            <w:proofErr w:type="spellStart"/>
            <w:r>
              <w:rPr>
                <w:rFonts w:cs="Arial"/>
                <w:b/>
                <w:szCs w:val="24"/>
              </w:rPr>
              <w:t>jahr</w:t>
            </w:r>
            <w:proofErr w:type="spellEnd"/>
            <w:r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7CD23E47" w14:textId="77777777" w:rsidR="00C84F8F" w:rsidRPr="00757C21" w:rsidRDefault="00C84F8F" w:rsidP="005D02E3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8AC1FA8" w14:textId="77777777" w:rsidR="00C84F8F" w:rsidRPr="00456599" w:rsidRDefault="00C84F8F" w:rsidP="005D02E3">
            <w:pPr>
              <w:spacing w:before="240" w:after="240"/>
              <w:rPr>
                <w:rFonts w:cs="Arial"/>
              </w:rPr>
            </w:pPr>
          </w:p>
        </w:tc>
      </w:tr>
    </w:tbl>
    <w:p w14:paraId="3E51940C" w14:textId="77777777" w:rsidR="00B744DE" w:rsidRDefault="00B744DE">
      <w:pPr>
        <w:rPr>
          <w:rFonts w:cs="Arial"/>
        </w:rPr>
      </w:pPr>
    </w:p>
    <w:tbl>
      <w:tblPr>
        <w:tblStyle w:val="Tabellenraster"/>
        <w:tblW w:w="8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180"/>
        <w:gridCol w:w="3287"/>
      </w:tblGrid>
      <w:tr w:rsidR="00B744DE" w14:paraId="7B73FFBC" w14:textId="77777777" w:rsidTr="00851CC0">
        <w:trPr>
          <w:trHeight w:val="830"/>
        </w:trPr>
        <w:tc>
          <w:tcPr>
            <w:tcW w:w="5220" w:type="dxa"/>
            <w:tcBorders>
              <w:bottom w:val="single" w:sz="4" w:space="0" w:color="7F7F7F" w:themeColor="text1" w:themeTint="80"/>
            </w:tcBorders>
          </w:tcPr>
          <w:p w14:paraId="5AA9737D" w14:textId="41A9FF6F" w:rsidR="00B744DE" w:rsidRPr="008F7E91" w:rsidRDefault="00B744DE" w:rsidP="00B744DE">
            <w:pPr>
              <w:spacing w:before="320"/>
              <w:jc w:val="right"/>
              <w:rPr>
                <w:rFonts w:cs="Arial"/>
              </w:rPr>
            </w:pPr>
            <w:r w:rsidRPr="008F7E91">
              <w:rPr>
                <w:rFonts w:cs="Arial"/>
              </w:rPr>
              <w:t>F</w:t>
            </w:r>
            <w:r>
              <w:rPr>
                <w:rFonts w:cs="Arial"/>
              </w:rPr>
              <w:t xml:space="preserve">aculty </w:t>
            </w:r>
            <w:proofErr w:type="spellStart"/>
            <w:r w:rsidR="0067314D">
              <w:rPr>
                <w:rFonts w:cs="Arial"/>
              </w:rPr>
              <w:t>of</w:t>
            </w:r>
            <w:proofErr w:type="spellEnd"/>
            <w:r w:rsidR="0067314D">
              <w:rPr>
                <w:rFonts w:cs="Arial"/>
              </w:rPr>
              <w:t xml:space="preserve"> Applied Computer and </w:t>
            </w:r>
            <w:proofErr w:type="spellStart"/>
            <w:r w:rsidR="0067314D">
              <w:rPr>
                <w:rFonts w:cs="Arial"/>
              </w:rPr>
              <w:t>Biosciences</w:t>
            </w:r>
            <w:proofErr w:type="spellEnd"/>
          </w:p>
        </w:tc>
        <w:tc>
          <w:tcPr>
            <w:tcW w:w="180" w:type="dxa"/>
            <w:vMerge w:val="restart"/>
          </w:tcPr>
          <w:p w14:paraId="31C0682A" w14:textId="77777777" w:rsidR="00B744DE" w:rsidRPr="008F7E91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  <w:vMerge w:val="restart"/>
          </w:tcPr>
          <w:p w14:paraId="3D68E05C" w14:textId="77777777" w:rsidR="00B744DE" w:rsidRDefault="00B744DE" w:rsidP="00851CC0">
            <w:pPr>
              <w:jc w:val="right"/>
            </w:pPr>
          </w:p>
        </w:tc>
      </w:tr>
      <w:tr w:rsidR="00B744DE" w14:paraId="1FF9CCF2" w14:textId="77777777" w:rsidTr="00851CC0">
        <w:trPr>
          <w:trHeight w:val="608"/>
        </w:trPr>
        <w:tc>
          <w:tcPr>
            <w:tcW w:w="522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  <w:vAlign w:val="bottom"/>
          </w:tcPr>
          <w:p w14:paraId="2C26D917" w14:textId="16FC2122" w:rsidR="00B744DE" w:rsidRPr="008F7E91" w:rsidRDefault="0067314D" w:rsidP="009033CC">
            <w:pPr>
              <w:spacing w:before="80" w:after="80"/>
              <w:jc w:val="right"/>
              <w:rPr>
                <w:rFonts w:cs="Arial"/>
                <w:b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BACHELOR</w:t>
            </w:r>
            <w:r w:rsidR="009033CC">
              <w:rPr>
                <w:rFonts w:cs="Arial"/>
                <w:b/>
                <w:sz w:val="36"/>
                <w:szCs w:val="36"/>
              </w:rPr>
              <w:t xml:space="preserve"> </w:t>
            </w:r>
            <w:r w:rsidR="005020C1">
              <w:rPr>
                <w:rFonts w:cs="Arial"/>
                <w:b/>
                <w:sz w:val="36"/>
                <w:szCs w:val="36"/>
              </w:rPr>
              <w:t>THESIS</w:t>
            </w:r>
          </w:p>
        </w:tc>
        <w:tc>
          <w:tcPr>
            <w:tcW w:w="180" w:type="dxa"/>
            <w:vMerge/>
          </w:tcPr>
          <w:p w14:paraId="696322B1" w14:textId="77777777" w:rsidR="00B744DE" w:rsidRDefault="00B744DE" w:rsidP="00851CC0"/>
        </w:tc>
        <w:tc>
          <w:tcPr>
            <w:tcW w:w="3287" w:type="dxa"/>
            <w:vMerge/>
          </w:tcPr>
          <w:p w14:paraId="1B36CA41" w14:textId="77777777" w:rsidR="00B744DE" w:rsidRDefault="00B744DE" w:rsidP="00851CC0">
            <w:pPr>
              <w:jc w:val="right"/>
              <w:rPr>
                <w:noProof/>
                <w:lang w:eastAsia="de-DE"/>
              </w:rPr>
            </w:pPr>
          </w:p>
        </w:tc>
      </w:tr>
      <w:tr w:rsidR="00B744DE" w:rsidRPr="00456599" w14:paraId="3612E938" w14:textId="77777777" w:rsidTr="00851CC0">
        <w:trPr>
          <w:trHeight w:val="1795"/>
        </w:trPr>
        <w:tc>
          <w:tcPr>
            <w:tcW w:w="5220" w:type="dxa"/>
            <w:tcBorders>
              <w:top w:val="single" w:sz="4" w:space="0" w:color="7F7F7F" w:themeColor="text1" w:themeTint="80"/>
            </w:tcBorders>
          </w:tcPr>
          <w:p w14:paraId="4D3835A2" w14:textId="77777777" w:rsidR="00B744DE" w:rsidRPr="00757C21" w:rsidRDefault="00B744DE" w:rsidP="00851CC0">
            <w:pPr>
              <w:jc w:val="right"/>
              <w:rPr>
                <w:rFonts w:cs="Arial"/>
                <w:b/>
              </w:rPr>
            </w:pPr>
          </w:p>
        </w:tc>
        <w:tc>
          <w:tcPr>
            <w:tcW w:w="180" w:type="dxa"/>
          </w:tcPr>
          <w:p w14:paraId="006E59E7" w14:textId="77777777" w:rsidR="00B744DE" w:rsidRPr="00456599" w:rsidRDefault="00B744DE" w:rsidP="00851CC0">
            <w:pPr>
              <w:rPr>
                <w:rFonts w:cs="Arial"/>
              </w:rPr>
            </w:pPr>
          </w:p>
        </w:tc>
        <w:tc>
          <w:tcPr>
            <w:tcW w:w="3287" w:type="dxa"/>
          </w:tcPr>
          <w:p w14:paraId="247BA26D" w14:textId="77777777" w:rsidR="00B744DE" w:rsidRPr="00456599" w:rsidRDefault="00B744DE" w:rsidP="00851CC0">
            <w:pPr>
              <w:rPr>
                <w:rFonts w:cs="Arial"/>
              </w:rPr>
            </w:pPr>
          </w:p>
        </w:tc>
      </w:tr>
      <w:tr w:rsidR="00B744DE" w:rsidRPr="004F045D" w14:paraId="3BAFE439" w14:textId="77777777" w:rsidTr="00851CC0">
        <w:trPr>
          <w:trHeight w:val="2567"/>
        </w:trPr>
        <w:tc>
          <w:tcPr>
            <w:tcW w:w="5220" w:type="dxa"/>
          </w:tcPr>
          <w:p w14:paraId="5AC204F0" w14:textId="0D24EBD5" w:rsidR="00B744DE" w:rsidRPr="002C7E16" w:rsidRDefault="0067314D" w:rsidP="009033CC">
            <w:pPr>
              <w:spacing w:line="240" w:lineRule="auto"/>
              <w:jc w:val="right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36"/>
              </w:rPr>
              <w:t>Implementing</w:t>
            </w:r>
            <w:proofErr w:type="spellEnd"/>
            <w:r>
              <w:rPr>
                <w:rFonts w:cs="Arial"/>
                <w:b/>
                <w:sz w:val="36"/>
              </w:rPr>
              <w:t xml:space="preserve"> a </w:t>
            </w:r>
            <w:proofErr w:type="spellStart"/>
            <w:r>
              <w:rPr>
                <w:rFonts w:cs="Arial"/>
                <w:b/>
                <w:sz w:val="36"/>
              </w:rPr>
              <w:t>reputation</w:t>
            </w:r>
            <w:proofErr w:type="spellEnd"/>
            <w:r>
              <w:rPr>
                <w:rFonts w:cs="Arial"/>
                <w:b/>
                <w:sz w:val="36"/>
              </w:rPr>
              <w:t xml:space="preserve"> </w:t>
            </w:r>
            <w:proofErr w:type="spellStart"/>
            <w:r>
              <w:rPr>
                <w:rFonts w:cs="Arial"/>
                <w:b/>
                <w:sz w:val="36"/>
              </w:rPr>
              <w:t>platform</w:t>
            </w:r>
            <w:proofErr w:type="spellEnd"/>
            <w:r>
              <w:rPr>
                <w:rFonts w:cs="Arial"/>
                <w:b/>
                <w:sz w:val="36"/>
              </w:rPr>
              <w:t xml:space="preserve"> </w:t>
            </w:r>
            <w:proofErr w:type="spellStart"/>
            <w:r>
              <w:rPr>
                <w:rFonts w:cs="Arial"/>
                <w:b/>
                <w:sz w:val="36"/>
              </w:rPr>
              <w:t>based</w:t>
            </w:r>
            <w:proofErr w:type="spellEnd"/>
            <w:r>
              <w:rPr>
                <w:rFonts w:cs="Arial"/>
                <w:b/>
                <w:sz w:val="36"/>
              </w:rPr>
              <w:t xml:space="preserve"> on </w:t>
            </w:r>
            <w:proofErr w:type="spellStart"/>
            <w:r>
              <w:rPr>
                <w:rFonts w:cs="Arial"/>
                <w:b/>
                <w:sz w:val="36"/>
              </w:rPr>
              <w:t>Soulbound</w:t>
            </w:r>
            <w:proofErr w:type="spellEnd"/>
            <w:r>
              <w:rPr>
                <w:rFonts w:cs="Arial"/>
                <w:b/>
                <w:sz w:val="36"/>
              </w:rPr>
              <w:t xml:space="preserve"> Tokens</w:t>
            </w:r>
          </w:p>
        </w:tc>
        <w:tc>
          <w:tcPr>
            <w:tcW w:w="180" w:type="dxa"/>
          </w:tcPr>
          <w:p w14:paraId="604441E1" w14:textId="77777777" w:rsidR="00B744DE" w:rsidRPr="004F045D" w:rsidRDefault="00B744DE" w:rsidP="00851CC0">
            <w:pPr>
              <w:rPr>
                <w:rFonts w:cs="Arial"/>
                <w:sz w:val="36"/>
              </w:rPr>
            </w:pPr>
          </w:p>
          <w:p w14:paraId="35A034A6" w14:textId="77777777" w:rsidR="00B744DE" w:rsidRPr="004F045D" w:rsidRDefault="00B744DE" w:rsidP="00851CC0">
            <w:pPr>
              <w:rPr>
                <w:rFonts w:cs="Arial"/>
                <w:sz w:val="36"/>
              </w:rPr>
            </w:pPr>
          </w:p>
        </w:tc>
        <w:tc>
          <w:tcPr>
            <w:tcW w:w="3287" w:type="dxa"/>
          </w:tcPr>
          <w:p w14:paraId="5E108AF6" w14:textId="77777777" w:rsidR="00B744DE" w:rsidRPr="004F045D" w:rsidRDefault="00B744DE" w:rsidP="00851CC0">
            <w:pPr>
              <w:rPr>
                <w:rFonts w:cs="Arial"/>
                <w:sz w:val="36"/>
              </w:rPr>
            </w:pPr>
          </w:p>
        </w:tc>
      </w:tr>
      <w:tr w:rsidR="00B744DE" w:rsidRPr="00456599" w14:paraId="6C6C4230" w14:textId="77777777" w:rsidTr="00851CC0">
        <w:tc>
          <w:tcPr>
            <w:tcW w:w="5220" w:type="dxa"/>
          </w:tcPr>
          <w:p w14:paraId="65D324EA" w14:textId="51C43F64" w:rsidR="00B744DE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author</w:t>
            </w:r>
            <w:proofErr w:type="spellEnd"/>
            <w:r>
              <w:rPr>
                <w:rFonts w:cs="Arial"/>
                <w:szCs w:val="24"/>
              </w:rPr>
              <w:t>:</w:t>
            </w:r>
            <w:r>
              <w:rPr>
                <w:rFonts w:cs="Arial"/>
                <w:szCs w:val="24"/>
              </w:rPr>
              <w:br/>
            </w:r>
            <w:r w:rsidR="005020C1">
              <w:rPr>
                <w:rFonts w:cs="Arial"/>
                <w:b/>
                <w:szCs w:val="24"/>
              </w:rPr>
              <w:t>Mr.</w:t>
            </w:r>
            <w:r>
              <w:rPr>
                <w:rFonts w:cs="Arial"/>
                <w:b/>
                <w:szCs w:val="24"/>
              </w:rPr>
              <w:t xml:space="preserve"> </w:t>
            </w:r>
          </w:p>
          <w:p w14:paraId="703C0669" w14:textId="14BAFDC4" w:rsidR="00B744DE" w:rsidRPr="00456599" w:rsidRDefault="0067314D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Alexander Hultzsch</w:t>
            </w:r>
          </w:p>
        </w:tc>
        <w:tc>
          <w:tcPr>
            <w:tcW w:w="180" w:type="dxa"/>
          </w:tcPr>
          <w:p w14:paraId="49CEEF71" w14:textId="77777777" w:rsidR="00B744DE" w:rsidRPr="00456599" w:rsidRDefault="00B744DE" w:rsidP="00851CC0">
            <w:pPr>
              <w:spacing w:before="240" w:after="240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2C4A149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757C21" w14:paraId="13DCF23D" w14:textId="77777777" w:rsidTr="00851CC0">
        <w:tc>
          <w:tcPr>
            <w:tcW w:w="5220" w:type="dxa"/>
          </w:tcPr>
          <w:p w14:paraId="10340F05" w14:textId="61037166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course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of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studies</w:t>
            </w:r>
            <w:proofErr w:type="spellEnd"/>
            <w:r>
              <w:rPr>
                <w:rFonts w:cs="Arial"/>
                <w:szCs w:val="24"/>
              </w:rPr>
              <w:t>:</w:t>
            </w:r>
            <w:r>
              <w:rPr>
                <w:rFonts w:cs="Arial"/>
                <w:szCs w:val="24"/>
              </w:rPr>
              <w:br/>
            </w:r>
            <w:r w:rsidR="0067314D">
              <w:rPr>
                <w:rFonts w:cs="Arial"/>
                <w:b/>
                <w:szCs w:val="24"/>
              </w:rPr>
              <w:t>Software Development</w:t>
            </w:r>
          </w:p>
        </w:tc>
        <w:tc>
          <w:tcPr>
            <w:tcW w:w="180" w:type="dxa"/>
          </w:tcPr>
          <w:p w14:paraId="3830F5BA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494FC247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757C21" w14:paraId="57601563" w14:textId="77777777" w:rsidTr="00851CC0">
        <w:trPr>
          <w:trHeight w:val="163"/>
        </w:trPr>
        <w:tc>
          <w:tcPr>
            <w:tcW w:w="5220" w:type="dxa"/>
          </w:tcPr>
          <w:p w14:paraId="1E45DCD6" w14:textId="51D52072" w:rsidR="00B744DE" w:rsidRPr="00757C21" w:rsidRDefault="009033CC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</w:t>
            </w:r>
            <w:r w:rsidR="00B744DE">
              <w:rPr>
                <w:rFonts w:cs="Arial"/>
                <w:szCs w:val="24"/>
              </w:rPr>
              <w:t>eminar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 w:rsidR="00B744DE">
              <w:rPr>
                <w:rFonts w:cs="Arial"/>
                <w:szCs w:val="24"/>
              </w:rPr>
              <w:t>group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67314D" w:rsidRPr="0067314D">
              <w:rPr>
                <w:rFonts w:cs="Arial"/>
                <w:b/>
                <w:bCs/>
                <w:szCs w:val="24"/>
              </w:rPr>
              <w:t>If19wS-B</w:t>
            </w:r>
          </w:p>
        </w:tc>
        <w:tc>
          <w:tcPr>
            <w:tcW w:w="180" w:type="dxa"/>
          </w:tcPr>
          <w:p w14:paraId="7935CCF0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004132B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</w:tr>
      <w:tr w:rsidR="00B744DE" w:rsidRPr="00456599" w14:paraId="38248FDD" w14:textId="77777777" w:rsidTr="00851CC0">
        <w:tc>
          <w:tcPr>
            <w:tcW w:w="5220" w:type="dxa"/>
          </w:tcPr>
          <w:p w14:paraId="1C215CB8" w14:textId="343D6BB2" w:rsidR="00B744DE" w:rsidRPr="00757C21" w:rsidRDefault="005020C1" w:rsidP="009033CC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f</w:t>
            </w:r>
            <w:r w:rsidRPr="005020C1">
              <w:rPr>
                <w:rFonts w:cs="Arial"/>
                <w:szCs w:val="24"/>
              </w:rPr>
              <w:t>irst</w:t>
            </w:r>
            <w:proofErr w:type="spellEnd"/>
            <w:r w:rsidRPr="005020C1"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e</w:t>
            </w:r>
            <w:r w:rsidRPr="005020C1">
              <w:rPr>
                <w:rFonts w:cs="Arial"/>
                <w:szCs w:val="24"/>
              </w:rPr>
              <w:t>xaminer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67314D">
              <w:rPr>
                <w:rFonts w:cs="Arial"/>
                <w:b/>
                <w:szCs w:val="24"/>
              </w:rPr>
              <w:t xml:space="preserve">Prof. Dr.-Ing. Andreas </w:t>
            </w:r>
            <w:proofErr w:type="spellStart"/>
            <w:r w:rsidR="0067314D">
              <w:rPr>
                <w:rFonts w:cs="Arial"/>
                <w:b/>
                <w:szCs w:val="24"/>
              </w:rPr>
              <w:t>Ittner</w:t>
            </w:r>
            <w:proofErr w:type="spellEnd"/>
            <w:r w:rsidR="0067314D">
              <w:rPr>
                <w:rFonts w:cs="Arial"/>
                <w:b/>
                <w:szCs w:val="24"/>
              </w:rPr>
              <w:t xml:space="preserve"> </w:t>
            </w:r>
          </w:p>
        </w:tc>
        <w:tc>
          <w:tcPr>
            <w:tcW w:w="180" w:type="dxa"/>
          </w:tcPr>
          <w:p w14:paraId="46EECBF2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5212D93B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14:paraId="745AA6F2" w14:textId="77777777" w:rsidTr="00851CC0">
        <w:tc>
          <w:tcPr>
            <w:tcW w:w="5220" w:type="dxa"/>
          </w:tcPr>
          <w:p w14:paraId="6DAFEC8C" w14:textId="77777777" w:rsidR="00B744DE" w:rsidRPr="005020C1" w:rsidRDefault="005020C1" w:rsidP="005020C1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r>
              <w:rPr>
                <w:lang w:val="en-US"/>
              </w:rPr>
              <w:t>s</w:t>
            </w:r>
            <w:r w:rsidRPr="005020C1">
              <w:rPr>
                <w:lang w:val="en-US"/>
              </w:rPr>
              <w:t xml:space="preserve">econd </w:t>
            </w:r>
            <w:r>
              <w:rPr>
                <w:lang w:val="en-US"/>
              </w:rPr>
              <w:t>e</w:t>
            </w:r>
            <w:r w:rsidRPr="005020C1">
              <w:rPr>
                <w:lang w:val="en-US"/>
              </w:rPr>
              <w:t>xaminer</w:t>
            </w:r>
            <w:r w:rsidR="00B744DE" w:rsidRPr="005020C1">
              <w:rPr>
                <w:rFonts w:cs="Arial"/>
                <w:szCs w:val="24"/>
                <w:lang w:val="en-US"/>
              </w:rPr>
              <w:t>:</w:t>
            </w:r>
            <w:r w:rsidR="00B744DE" w:rsidRPr="005020C1">
              <w:rPr>
                <w:rFonts w:cs="Arial"/>
                <w:szCs w:val="24"/>
                <w:lang w:val="en-US"/>
              </w:rPr>
              <w:br/>
            </w:r>
            <w:r w:rsidR="009033CC">
              <w:rPr>
                <w:rFonts w:cs="Arial"/>
                <w:b/>
                <w:szCs w:val="24"/>
                <w:lang w:val="en-US"/>
              </w:rPr>
              <w:t>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titel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&gt; &lt;</w:t>
            </w:r>
            <w:proofErr w:type="spellStart"/>
            <w:r w:rsidR="009033CC">
              <w:rPr>
                <w:rFonts w:cs="Arial"/>
                <w:b/>
                <w:szCs w:val="24"/>
                <w:lang w:val="en-US"/>
              </w:rPr>
              <w:t>akad</w:t>
            </w:r>
            <w:proofErr w:type="spellEnd"/>
            <w:r w:rsidR="009033CC">
              <w:rPr>
                <w:rFonts w:cs="Arial"/>
                <w:b/>
                <w:szCs w:val="24"/>
                <w:lang w:val="en-US"/>
              </w:rPr>
              <w:t>. grade&gt;</w:t>
            </w:r>
            <w:r w:rsidR="00B744DE" w:rsidRPr="005020C1">
              <w:rPr>
                <w:rFonts w:cs="Arial"/>
                <w:b/>
                <w:szCs w:val="24"/>
                <w:lang w:val="en-US"/>
              </w:rPr>
              <w:t xml:space="preserve"> &lt;</w:t>
            </w:r>
            <w:proofErr w:type="spellStart"/>
            <w:r w:rsidR="00B744DE" w:rsidRPr="005020C1">
              <w:rPr>
                <w:rFonts w:cs="Arial"/>
                <w:b/>
                <w:szCs w:val="24"/>
                <w:lang w:val="en-US"/>
              </w:rPr>
              <w:t>vname</w:t>
            </w:r>
            <w:proofErr w:type="spellEnd"/>
            <w:r w:rsidR="00B744DE" w:rsidRPr="005020C1">
              <w:rPr>
                <w:rFonts w:cs="Arial"/>
                <w:b/>
                <w:szCs w:val="24"/>
                <w:lang w:val="en-US"/>
              </w:rPr>
              <w:t>&gt; &lt;name&gt;</w:t>
            </w:r>
          </w:p>
        </w:tc>
        <w:tc>
          <w:tcPr>
            <w:tcW w:w="180" w:type="dxa"/>
          </w:tcPr>
          <w:p w14:paraId="111299D8" w14:textId="77777777" w:rsidR="00B744DE" w:rsidRPr="005020C1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11A4A500" w14:textId="77777777" w:rsidR="00B744DE" w:rsidRPr="005020C1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  <w:tr w:rsidR="00B744DE" w:rsidRPr="00456599" w14:paraId="1BC3D985" w14:textId="77777777" w:rsidTr="00851CC0">
        <w:tc>
          <w:tcPr>
            <w:tcW w:w="5220" w:type="dxa"/>
          </w:tcPr>
          <w:p w14:paraId="54C389B9" w14:textId="77777777" w:rsidR="00B744DE" w:rsidRPr="00757C21" w:rsidRDefault="005020C1" w:rsidP="00851CC0">
            <w:pPr>
              <w:spacing w:before="240" w:after="240"/>
              <w:jc w:val="right"/>
              <w:rPr>
                <w:rFonts w:cs="Arial"/>
                <w:b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submission</w:t>
            </w:r>
            <w:proofErr w:type="spellEnd"/>
            <w:r w:rsidR="00B744DE">
              <w:rPr>
                <w:rFonts w:cs="Arial"/>
                <w:szCs w:val="24"/>
              </w:rPr>
              <w:t>:</w:t>
            </w:r>
            <w:r w:rsidR="00B744DE">
              <w:rPr>
                <w:rFonts w:cs="Arial"/>
                <w:szCs w:val="24"/>
              </w:rPr>
              <w:br/>
            </w:r>
            <w:r w:rsidR="00B744DE">
              <w:rPr>
                <w:rFonts w:cs="Arial"/>
                <w:b/>
                <w:szCs w:val="24"/>
              </w:rPr>
              <w:t>&lt;</w:t>
            </w:r>
            <w:proofErr w:type="spellStart"/>
            <w:r w:rsidR="00B744DE">
              <w:rPr>
                <w:rFonts w:cs="Arial"/>
                <w:b/>
                <w:szCs w:val="24"/>
              </w:rPr>
              <w:t>ort</w:t>
            </w:r>
            <w:proofErr w:type="spellEnd"/>
            <w:r w:rsidR="00B744DE">
              <w:rPr>
                <w:rFonts w:cs="Arial"/>
                <w:b/>
                <w:szCs w:val="24"/>
              </w:rPr>
              <w:t>&gt;, &lt;tag</w:t>
            </w:r>
            <w:proofErr w:type="gramStart"/>
            <w:r w:rsidR="00B744DE">
              <w:rPr>
                <w:rFonts w:cs="Arial"/>
                <w:b/>
                <w:szCs w:val="24"/>
              </w:rPr>
              <w:t>&gt;.&lt;</w:t>
            </w:r>
            <w:proofErr w:type="spellStart"/>
            <w:proofErr w:type="gramEnd"/>
            <w:r w:rsidR="00B744DE">
              <w:rPr>
                <w:rFonts w:cs="Arial"/>
                <w:b/>
                <w:szCs w:val="24"/>
              </w:rPr>
              <w:t>monat</w:t>
            </w:r>
            <w:proofErr w:type="spellEnd"/>
            <w:r w:rsidR="00B744DE">
              <w:rPr>
                <w:rFonts w:cs="Arial"/>
                <w:b/>
                <w:szCs w:val="24"/>
              </w:rPr>
              <w:t>&gt;.&lt;</w:t>
            </w:r>
            <w:proofErr w:type="spellStart"/>
            <w:r w:rsidR="00B744DE">
              <w:rPr>
                <w:rFonts w:cs="Arial"/>
                <w:b/>
                <w:szCs w:val="24"/>
              </w:rPr>
              <w:t>jahr</w:t>
            </w:r>
            <w:proofErr w:type="spellEnd"/>
            <w:r w:rsidR="00B744DE">
              <w:rPr>
                <w:rFonts w:cs="Arial"/>
                <w:b/>
                <w:szCs w:val="24"/>
              </w:rPr>
              <w:t>&gt;</w:t>
            </w:r>
          </w:p>
        </w:tc>
        <w:tc>
          <w:tcPr>
            <w:tcW w:w="180" w:type="dxa"/>
          </w:tcPr>
          <w:p w14:paraId="6C876921" w14:textId="77777777" w:rsidR="00B744DE" w:rsidRPr="00757C21" w:rsidRDefault="00B744DE" w:rsidP="00851CC0">
            <w:pPr>
              <w:spacing w:before="240" w:after="240"/>
              <w:jc w:val="right"/>
              <w:rPr>
                <w:rFonts w:cs="Arial"/>
                <w:szCs w:val="24"/>
              </w:rPr>
            </w:pPr>
          </w:p>
        </w:tc>
        <w:tc>
          <w:tcPr>
            <w:tcW w:w="3287" w:type="dxa"/>
          </w:tcPr>
          <w:p w14:paraId="21D8F88C" w14:textId="77777777" w:rsidR="00B744DE" w:rsidRPr="00456599" w:rsidRDefault="00B744DE" w:rsidP="00851CC0">
            <w:pPr>
              <w:spacing w:before="240" w:after="240"/>
              <w:rPr>
                <w:rFonts w:cs="Arial"/>
              </w:rPr>
            </w:pPr>
          </w:p>
        </w:tc>
      </w:tr>
      <w:tr w:rsidR="00B744DE" w:rsidRPr="009033CC" w14:paraId="368D335F" w14:textId="77777777" w:rsidTr="00851CC0">
        <w:tc>
          <w:tcPr>
            <w:tcW w:w="5220" w:type="dxa"/>
          </w:tcPr>
          <w:p w14:paraId="437C81CF" w14:textId="77777777" w:rsidR="00B744DE" w:rsidRPr="009033CC" w:rsidRDefault="009033CC" w:rsidP="00993152">
            <w:pPr>
              <w:spacing w:before="240" w:after="240"/>
              <w:jc w:val="right"/>
              <w:rPr>
                <w:rFonts w:cs="Arial"/>
                <w:b/>
                <w:szCs w:val="24"/>
                <w:lang w:val="en-US"/>
              </w:rPr>
            </w:pPr>
            <w:proofErr w:type="spellStart"/>
            <w:r>
              <w:rPr>
                <w:rFonts w:cs="Arial"/>
                <w:szCs w:val="24"/>
                <w:lang w:val="en-US"/>
              </w:rPr>
              <w:t>defenc</w:t>
            </w:r>
            <w:r w:rsidR="005020C1" w:rsidRPr="009033CC">
              <w:rPr>
                <w:rFonts w:cs="Arial"/>
                <w:szCs w:val="24"/>
                <w:lang w:val="en-US"/>
              </w:rPr>
              <w:t>e</w:t>
            </w:r>
            <w:proofErr w:type="spellEnd"/>
            <w:r>
              <w:rPr>
                <w:rFonts w:cs="Arial"/>
                <w:szCs w:val="24"/>
                <w:lang w:val="en-US"/>
              </w:rPr>
              <w:t>/</w:t>
            </w:r>
            <w:r w:rsidR="005020C1" w:rsidRPr="009033CC">
              <w:rPr>
                <w:lang w:val="en-US"/>
              </w:rPr>
              <w:t xml:space="preserve"> </w:t>
            </w:r>
            <w:r w:rsidR="00993152">
              <w:rPr>
                <w:lang w:val="en-US"/>
              </w:rPr>
              <w:t>evaluation</w:t>
            </w:r>
            <w:r w:rsidR="00B744DE" w:rsidRPr="009033CC">
              <w:rPr>
                <w:rFonts w:cs="Arial"/>
                <w:szCs w:val="24"/>
                <w:lang w:val="en-US"/>
              </w:rPr>
              <w:t>:</w:t>
            </w:r>
            <w:r w:rsidR="00B744DE" w:rsidRPr="009033CC">
              <w:rPr>
                <w:rFonts w:cs="Arial"/>
                <w:szCs w:val="24"/>
                <w:lang w:val="en-US"/>
              </w:rPr>
              <w:br/>
            </w:r>
            <w:r w:rsidR="00B744DE" w:rsidRPr="009033CC">
              <w:rPr>
                <w:rFonts w:cs="Arial"/>
                <w:b/>
                <w:szCs w:val="24"/>
                <w:lang w:val="en-US"/>
              </w:rPr>
              <w:t>&lt;ort&gt;, &lt;</w:t>
            </w:r>
            <w:proofErr w:type="spellStart"/>
            <w:r w:rsidR="00B744DE" w:rsidRPr="009033CC">
              <w:rPr>
                <w:rFonts w:cs="Arial"/>
                <w:b/>
                <w:szCs w:val="24"/>
                <w:lang w:val="en-US"/>
              </w:rPr>
              <w:t>jahr</w:t>
            </w:r>
            <w:proofErr w:type="spellEnd"/>
            <w:r w:rsidR="00B744DE" w:rsidRPr="009033CC">
              <w:rPr>
                <w:rFonts w:cs="Arial"/>
                <w:b/>
                <w:szCs w:val="24"/>
                <w:lang w:val="en-US"/>
              </w:rPr>
              <w:t>&gt;</w:t>
            </w:r>
          </w:p>
        </w:tc>
        <w:tc>
          <w:tcPr>
            <w:tcW w:w="180" w:type="dxa"/>
          </w:tcPr>
          <w:p w14:paraId="1A8CA869" w14:textId="77777777" w:rsidR="00B744DE" w:rsidRPr="009033CC" w:rsidRDefault="00B744DE" w:rsidP="00851CC0">
            <w:pPr>
              <w:spacing w:before="240" w:after="240"/>
              <w:jc w:val="right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287" w:type="dxa"/>
          </w:tcPr>
          <w:p w14:paraId="21257F31" w14:textId="77777777" w:rsidR="00B744DE" w:rsidRPr="009033CC" w:rsidRDefault="00B744DE" w:rsidP="00851CC0">
            <w:pPr>
              <w:spacing w:before="240" w:after="240"/>
              <w:rPr>
                <w:rFonts w:cs="Arial"/>
                <w:lang w:val="en-US"/>
              </w:rPr>
            </w:pPr>
          </w:p>
        </w:tc>
      </w:tr>
    </w:tbl>
    <w:p w14:paraId="61F8A2AB" w14:textId="10C03CA8" w:rsidR="00500D05" w:rsidRDefault="00500D05">
      <w:pPr>
        <w:rPr>
          <w:rFonts w:cs="Arial"/>
          <w:lang w:val="en-US"/>
        </w:rPr>
      </w:pPr>
    </w:p>
    <w:p w14:paraId="39E3A5C4" w14:textId="77777777" w:rsidR="00500D05" w:rsidRDefault="00500D05">
      <w:pPr>
        <w:spacing w:line="240" w:lineRule="auto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14:paraId="62528AFA" w14:textId="77777777" w:rsidR="00500D05" w:rsidRPr="00BC34CC" w:rsidRDefault="00500D05" w:rsidP="0067314D">
      <w:pPr>
        <w:rPr>
          <w:b/>
          <w:bCs/>
        </w:rPr>
      </w:pPr>
      <w:r w:rsidRPr="00BC34CC">
        <w:rPr>
          <w:b/>
          <w:bCs/>
        </w:rPr>
        <w:lastRenderedPageBreak/>
        <w:t>Bibliografische Beschreibung:</w:t>
      </w:r>
    </w:p>
    <w:p w14:paraId="5E3E0BA4" w14:textId="7FB64685" w:rsidR="00BC34CC" w:rsidRDefault="00BC34CC" w:rsidP="00500D05">
      <w:r>
        <w:t xml:space="preserve">Hultzsch, Alexander: </w:t>
      </w:r>
    </w:p>
    <w:p w14:paraId="0EBC4C1D" w14:textId="5265B9A3" w:rsidR="00BC34CC" w:rsidRDefault="00BC34CC" w:rsidP="00500D05">
      <w:r>
        <w:t xml:space="preserve">Implementierung einer Reputationsplattform auf Basis von </w:t>
      </w:r>
      <w:proofErr w:type="spellStart"/>
      <w:r>
        <w:t>Soulbound</w:t>
      </w:r>
      <w:proofErr w:type="spellEnd"/>
      <w:r>
        <w:t xml:space="preserve"> Tokens – 2022 </w:t>
      </w:r>
      <w:r w:rsidR="00966BEB">
        <w:t>…</w:t>
      </w:r>
    </w:p>
    <w:p w14:paraId="02DD106E" w14:textId="77777777" w:rsidR="00BC34CC" w:rsidRDefault="00BC34CC" w:rsidP="00500D05"/>
    <w:p w14:paraId="13AA8578" w14:textId="48EE8E7C" w:rsidR="00500D05" w:rsidRDefault="00500D05" w:rsidP="00500D05">
      <w:r>
        <w:t>&lt;</w:t>
      </w:r>
      <w:proofErr w:type="spellStart"/>
      <w:r>
        <w:t>name</w:t>
      </w:r>
      <w:proofErr w:type="spellEnd"/>
      <w:r>
        <w:t>&gt;, &lt;</w:t>
      </w:r>
      <w:proofErr w:type="spellStart"/>
      <w:r>
        <w:t>vorname</w:t>
      </w:r>
      <w:proofErr w:type="spellEnd"/>
      <w:r>
        <w:t>&gt;:</w:t>
      </w:r>
    </w:p>
    <w:p w14:paraId="0FCF0E9C" w14:textId="77777777" w:rsidR="00500D05" w:rsidRDefault="00500D05" w:rsidP="00500D05">
      <w:r>
        <w:t>&lt;</w:t>
      </w:r>
      <w:proofErr w:type="spellStart"/>
      <w:r>
        <w:t>thema</w:t>
      </w:r>
      <w:proofErr w:type="spellEnd"/>
      <w:r>
        <w:t xml:space="preserve"> der </w:t>
      </w:r>
      <w:proofErr w:type="spellStart"/>
      <w:r>
        <w:t>graduierungsarbeit</w:t>
      </w:r>
      <w:proofErr w:type="spellEnd"/>
      <w:r>
        <w:t>&gt;. - &lt;</w:t>
      </w:r>
      <w:proofErr w:type="spellStart"/>
      <w:r>
        <w:t>jahr</w:t>
      </w:r>
      <w:proofErr w:type="spellEnd"/>
      <w:r>
        <w:t xml:space="preserve"> der </w:t>
      </w:r>
      <w:proofErr w:type="spellStart"/>
      <w:r>
        <w:t>einreichung</w:t>
      </w:r>
      <w:proofErr w:type="spellEnd"/>
      <w:r>
        <w:t>&gt;. - &lt;</w:t>
      </w:r>
      <w:proofErr w:type="spellStart"/>
      <w:r>
        <w:t>seitenzahl</w:t>
      </w:r>
      <w:proofErr w:type="spellEnd"/>
      <w:r>
        <w:t xml:space="preserve"> </w:t>
      </w:r>
      <w:proofErr w:type="spellStart"/>
      <w:r>
        <w:t>verzeichnisse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des </w:t>
      </w:r>
      <w:proofErr w:type="spellStart"/>
      <w:r>
        <w:t>inhalts</w:t>
      </w:r>
      <w:proofErr w:type="spellEnd"/>
      <w:r>
        <w:t>&gt;, &lt;</w:t>
      </w:r>
      <w:proofErr w:type="spellStart"/>
      <w:r>
        <w:t>seitenzahl</w:t>
      </w:r>
      <w:proofErr w:type="spellEnd"/>
      <w:r>
        <w:t xml:space="preserve"> der </w:t>
      </w:r>
      <w:proofErr w:type="spellStart"/>
      <w:r>
        <w:t>anhänge</w:t>
      </w:r>
      <w:proofErr w:type="spellEnd"/>
      <w:r>
        <w:t>&gt; S.</w:t>
      </w:r>
    </w:p>
    <w:p w14:paraId="65E802CC" w14:textId="65654D11" w:rsidR="00B744DE" w:rsidRDefault="00500D05" w:rsidP="00500D05">
      <w:r w:rsidRPr="00851549">
        <w:t xml:space="preserve">Mittweida, </w:t>
      </w:r>
      <w:proofErr w:type="gramStart"/>
      <w:r w:rsidRPr="00851549">
        <w:t>Hochschule  Mittweida</w:t>
      </w:r>
      <w:proofErr w:type="gramEnd"/>
      <w:r w:rsidRPr="00851549">
        <w:t xml:space="preserve">, </w:t>
      </w:r>
      <w:r>
        <w:t>Fakultät &lt;</w:t>
      </w:r>
      <w:proofErr w:type="spellStart"/>
      <w:r>
        <w:t>fakultätsbezeichner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art</w:t>
      </w:r>
      <w:proofErr w:type="spellEnd"/>
      <w:r>
        <w:t xml:space="preserve"> der </w:t>
      </w:r>
      <w:proofErr w:type="spellStart"/>
      <w:r>
        <w:t>arbeit</w:t>
      </w:r>
      <w:proofErr w:type="spellEnd"/>
      <w:r>
        <w:t>&gt;</w:t>
      </w:r>
      <w:r w:rsidRPr="005970CE">
        <w:t xml:space="preserve">, </w:t>
      </w:r>
      <w:r>
        <w:t>&lt;</w:t>
      </w:r>
      <w:proofErr w:type="spellStart"/>
      <w:r>
        <w:t>jahr</w:t>
      </w:r>
      <w:proofErr w:type="spellEnd"/>
      <w:r>
        <w:t>&gt;</w:t>
      </w:r>
    </w:p>
    <w:p w14:paraId="7A4A7E1B" w14:textId="31F81723" w:rsidR="00500D05" w:rsidRDefault="00500D05" w:rsidP="00500D05"/>
    <w:p w14:paraId="159C652C" w14:textId="20ACC8D2" w:rsidR="00500D05" w:rsidRDefault="00500D05" w:rsidP="00500D05"/>
    <w:p w14:paraId="1FA0E78C" w14:textId="4B9283C1" w:rsidR="00500D05" w:rsidRDefault="00500D05" w:rsidP="00500D05"/>
    <w:p w14:paraId="4ED56798" w14:textId="00F90289" w:rsidR="00500D05" w:rsidRDefault="00500D05" w:rsidP="00500D05"/>
    <w:p w14:paraId="6BE2E043" w14:textId="0B320BC7" w:rsidR="00500D05" w:rsidRDefault="00500D05" w:rsidP="0067314D"/>
    <w:p w14:paraId="19FA7BB4" w14:textId="3BD0E8CA" w:rsidR="00500D05" w:rsidRDefault="00500D05" w:rsidP="00500D05"/>
    <w:p w14:paraId="587F5517" w14:textId="64E9D653" w:rsidR="00500D05" w:rsidRDefault="00500D05" w:rsidP="00500D05"/>
    <w:p w14:paraId="79D00F42" w14:textId="5F156994" w:rsidR="00500D05" w:rsidRDefault="00500D05" w:rsidP="00500D05"/>
    <w:p w14:paraId="53803DEA" w14:textId="1CDCB45C" w:rsidR="00500D05" w:rsidRDefault="00500D05" w:rsidP="00500D05"/>
    <w:p w14:paraId="59FFF534" w14:textId="7438F8B5" w:rsidR="00500D05" w:rsidRDefault="00500D05" w:rsidP="00500D05"/>
    <w:p w14:paraId="48AA3F86" w14:textId="2BDD78AF" w:rsidR="00500D05" w:rsidRDefault="00500D05" w:rsidP="00500D05"/>
    <w:p w14:paraId="6A6BA0EC" w14:textId="5F5ECBC1" w:rsidR="00500D05" w:rsidRDefault="00500D05" w:rsidP="00500D05"/>
    <w:p w14:paraId="52BBA698" w14:textId="35D7AC0C" w:rsidR="00500D05" w:rsidRDefault="00500D05" w:rsidP="00500D05"/>
    <w:p w14:paraId="2DF00CEC" w14:textId="3EEDB9CC" w:rsidR="00500D05" w:rsidRDefault="00500D05" w:rsidP="00500D05"/>
    <w:p w14:paraId="40FDA2D2" w14:textId="2C714192" w:rsidR="00500D05" w:rsidRDefault="00500D05" w:rsidP="00500D05"/>
    <w:p w14:paraId="0FED35F0" w14:textId="0D49D3B3" w:rsidR="00500D05" w:rsidRDefault="00500D05" w:rsidP="00500D05"/>
    <w:p w14:paraId="644B3E83" w14:textId="414549A5" w:rsidR="00500D05" w:rsidRDefault="00500D05" w:rsidP="00500D05"/>
    <w:p w14:paraId="1A270CF2" w14:textId="281E33F7" w:rsidR="00500D05" w:rsidRDefault="00500D05" w:rsidP="00500D05"/>
    <w:p w14:paraId="29BC4626" w14:textId="09913CAE" w:rsidR="00500D05" w:rsidRDefault="00500D05" w:rsidP="00500D05"/>
    <w:p w14:paraId="23D1A233" w14:textId="301258ED" w:rsidR="00500D05" w:rsidRDefault="00500D05" w:rsidP="00500D05"/>
    <w:p w14:paraId="4AEA5556" w14:textId="5F30E2B5" w:rsidR="00500D05" w:rsidRDefault="00500D05" w:rsidP="00500D05"/>
    <w:p w14:paraId="717621FA" w14:textId="1939E7ED" w:rsidR="00500D05" w:rsidRDefault="00500D05" w:rsidP="00500D05"/>
    <w:p w14:paraId="5D833082" w14:textId="5B410429" w:rsidR="00500D05" w:rsidRDefault="00500D05" w:rsidP="00500D05"/>
    <w:p w14:paraId="68498144" w14:textId="6E3FA5FB" w:rsidR="00500D05" w:rsidRDefault="00500D05" w:rsidP="00500D05"/>
    <w:p w14:paraId="1ACF9150" w14:textId="0BF440D7" w:rsidR="00500D05" w:rsidRDefault="00500D05" w:rsidP="00500D05"/>
    <w:p w14:paraId="346834A6" w14:textId="7123C786" w:rsidR="00500D05" w:rsidRDefault="00500D05" w:rsidP="00500D05"/>
    <w:p w14:paraId="04AA5A0B" w14:textId="0ECED91A" w:rsidR="00500D05" w:rsidRDefault="00500D05" w:rsidP="00500D05"/>
    <w:p w14:paraId="306B6A40" w14:textId="5DAECC67" w:rsidR="00500D05" w:rsidRDefault="00500D05" w:rsidP="00500D05"/>
    <w:p w14:paraId="15E473A5" w14:textId="264E626D" w:rsidR="00500D05" w:rsidRDefault="00500D05" w:rsidP="00500D05"/>
    <w:p w14:paraId="2822BF06" w14:textId="47715F48" w:rsidR="00500D05" w:rsidRDefault="00500D05" w:rsidP="00500D05"/>
    <w:p w14:paraId="63612E09" w14:textId="5078F9FC" w:rsidR="00500D05" w:rsidRDefault="00500D05" w:rsidP="00500D05"/>
    <w:p w14:paraId="79A3B4F9" w14:textId="686A2D60" w:rsidR="00500D05" w:rsidRDefault="00500D05" w:rsidP="00500D05"/>
    <w:p w14:paraId="221D2DBB" w14:textId="77777777" w:rsidR="00500D05" w:rsidRPr="009033CC" w:rsidRDefault="00500D05" w:rsidP="00500D05">
      <w:pPr>
        <w:rPr>
          <w:rFonts w:cs="Arial"/>
          <w:lang w:val="en-US"/>
        </w:rPr>
      </w:pPr>
    </w:p>
    <w:p w14:paraId="6C192AA6" w14:textId="77777777" w:rsidR="00500D05" w:rsidRPr="00AF2A5F" w:rsidRDefault="00500D05" w:rsidP="0067314D">
      <w:r w:rsidRPr="0067314D">
        <w:t>Referat</w:t>
      </w:r>
      <w:r w:rsidRPr="00AF2A5F">
        <w:t>:</w:t>
      </w:r>
    </w:p>
    <w:p w14:paraId="4522D0F1" w14:textId="79A41E6E" w:rsidR="00B744DE" w:rsidRPr="00500D05" w:rsidRDefault="00500D05" w:rsidP="00500D05">
      <w:pPr>
        <w:sectPr w:rsidR="00B744DE" w:rsidRPr="00500D05" w:rsidSect="004F045D">
          <w:type w:val="oddPage"/>
          <w:pgSz w:w="11906" w:h="16838"/>
          <w:pgMar w:top="1134" w:right="1247" w:bottom="1134" w:left="1985" w:header="709" w:footer="709" w:gutter="0"/>
          <w:cols w:space="708"/>
          <w:docGrid w:linePitch="360"/>
        </w:sectPr>
      </w:pPr>
      <w:r>
        <w:t>&lt;</w:t>
      </w:r>
      <w:proofErr w:type="spellStart"/>
      <w:r>
        <w:t>kurzbeschreibung</w:t>
      </w:r>
      <w:proofErr w:type="spellEnd"/>
      <w:r>
        <w:t xml:space="preserve"> des </w:t>
      </w:r>
      <w:proofErr w:type="spellStart"/>
      <w:r>
        <w:t>inhaltes</w:t>
      </w:r>
      <w:proofErr w:type="spellEnd"/>
    </w:p>
    <w:p w14:paraId="462DC957" w14:textId="77777777" w:rsidR="00500D05" w:rsidRDefault="00500D05" w:rsidP="00500D05">
      <w:pPr>
        <w:pStyle w:val="berSchr1"/>
        <w:ind w:left="0" w:firstLine="0"/>
      </w:pPr>
      <w:bookmarkStart w:id="0" w:name="_Toc272479259"/>
      <w:bookmarkStart w:id="1" w:name="_Toc272479357"/>
      <w:bookmarkStart w:id="2" w:name="_Toc108191409"/>
      <w:r>
        <w:lastRenderedPageBreak/>
        <w:t>Inhalt</w:t>
      </w:r>
      <w:bookmarkEnd w:id="0"/>
      <w:bookmarkEnd w:id="1"/>
      <w:bookmarkEnd w:id="2"/>
    </w:p>
    <w:p w14:paraId="6FEFE78D" w14:textId="1048571E" w:rsidR="003065DF" w:rsidRDefault="00500D05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"1-5" \u </w:instrText>
      </w:r>
      <w:r>
        <w:rPr>
          <w:rFonts w:cs="Arial"/>
        </w:rPr>
        <w:fldChar w:fldCharType="separate"/>
      </w:r>
      <w:r w:rsidR="003065DF">
        <w:rPr>
          <w:noProof/>
        </w:rPr>
        <w:t>Inhalt</w:t>
      </w:r>
      <w:r w:rsidR="003065DF">
        <w:rPr>
          <w:noProof/>
        </w:rPr>
        <w:tab/>
      </w:r>
      <w:r w:rsidR="003065DF">
        <w:rPr>
          <w:noProof/>
        </w:rPr>
        <w:fldChar w:fldCharType="begin"/>
      </w:r>
      <w:r w:rsidR="003065DF">
        <w:rPr>
          <w:noProof/>
        </w:rPr>
        <w:instrText xml:space="preserve"> PAGEREF _Toc108191409 \h </w:instrText>
      </w:r>
      <w:r w:rsidR="003065DF">
        <w:rPr>
          <w:noProof/>
        </w:rPr>
      </w:r>
      <w:r w:rsidR="003065DF">
        <w:rPr>
          <w:noProof/>
        </w:rPr>
        <w:fldChar w:fldCharType="separate"/>
      </w:r>
      <w:r w:rsidR="003065DF">
        <w:rPr>
          <w:noProof/>
        </w:rPr>
        <w:t>I</w:t>
      </w:r>
      <w:r w:rsidR="003065DF">
        <w:rPr>
          <w:noProof/>
        </w:rPr>
        <w:fldChar w:fldCharType="end"/>
      </w:r>
    </w:p>
    <w:p w14:paraId="6192F485" w14:textId="20AB275F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Abbildungsverzeichnis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5DBB8C86" w14:textId="59233C05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Tabellenverzeichnis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IV</w:t>
      </w:r>
      <w:r>
        <w:rPr>
          <w:noProof/>
        </w:rPr>
        <w:fldChar w:fldCharType="end"/>
      </w:r>
    </w:p>
    <w:p w14:paraId="7F0AD455" w14:textId="423FD43F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Abkürzungsverzeichnis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14:paraId="5D80B10C" w14:textId="68FE6220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Einführung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D14F00E" w14:textId="226A2F61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Grundlagen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74A02A2" w14:textId="06955F12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cs="Arial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Das Web of Trust als Vorgänger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53C783" w14:textId="206BD45F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Funktionsweise und Prinzipien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19AB14" w14:textId="09AF1733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 w:rsidRPr="00BA06E9">
        <w:rPr>
          <w:rFonts w:cs="Arial"/>
          <w:bCs/>
          <w:noProof/>
          <w:snapToGrid w:val="0"/>
          <w:color w:val="000000"/>
          <w:w w:val="0"/>
        </w:rPr>
        <w:t>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Limitationen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DC50AD7" w14:textId="0F9BDEF9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Blick auf bestehenden Reputationsplattformen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3D9526" w14:textId="22C4AFF2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8FB1BD" w14:textId="68A1AD75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Amazon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A27ED1" w14:textId="1F431BB1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LinkedIn,Kleinanzeigen?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FE80BFE" w14:textId="11381899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Die Online Fraud Prevention Foundation und SteamRep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420D0AF" w14:textId="5E9355F3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Bestehende Bewertungsmechanismen im Web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9F2B95E" w14:textId="51F8A8DE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Self-Souvereign Identity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BE2549" w14:textId="34CD082A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Verifiable Credentials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A94F11" w14:textId="2F1C482A" w:rsidR="003065DF" w:rsidRDefault="003065DF">
      <w:pPr>
        <w:pStyle w:val="Verzeichnis4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2.2.2.3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Proof of Personhood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4B0815" w14:textId="5B0299CC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>
        <w:rPr>
          <w:noProof/>
        </w:rPr>
        <w:t>Probleme und Angriffsvektoren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781DD5B" w14:textId="6E48799F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Sybil Attacks und Denunziation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C15A9BA" w14:textId="6378633F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Identitätsverlust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61D0ADB" w14:textId="2166BC37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Privatsphäre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363592" w14:textId="0D3B5D58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Implementierung einer Reputationsplattform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1B1FCDB" w14:textId="09C3B72D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3.1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Methodik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3E16BA" w14:textId="4176BE7E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Architekur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FACE1E" w14:textId="039C61C7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Frameworks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CC201C9" w14:textId="767E7F7C" w:rsidR="003065DF" w:rsidRDefault="003065DF">
      <w:pPr>
        <w:pStyle w:val="Verzeichnis3"/>
        <w:rPr>
          <w:rFonts w:asciiTheme="minorHAnsi" w:eastAsiaTheme="minorEastAsia" w:hAnsiTheme="minorHAnsi" w:cstheme="minorBidi"/>
          <w:noProof/>
          <w:szCs w:val="22"/>
          <w:lang w:eastAsia="de-DE"/>
        </w:rPr>
      </w:pPr>
      <w:r>
        <w:rPr>
          <w:noProof/>
        </w:rPr>
        <w:t xml:space="preserve">3.1.4 </w:t>
      </w:r>
      <w:r>
        <w:rPr>
          <w:rFonts w:asciiTheme="minorHAnsi" w:eastAsiaTheme="minorEastAsia" w:hAnsiTheme="minorHAnsi" w:cstheme="minorBidi"/>
          <w:noProof/>
          <w:szCs w:val="22"/>
          <w:lang w:eastAsia="de-DE"/>
        </w:rPr>
        <w:tab/>
      </w:r>
      <w:r>
        <w:rPr>
          <w:noProof/>
        </w:rPr>
        <w:t>Smart Contract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9CB27EE" w14:textId="566A8C99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  <w:tab/>
      </w:r>
      <w:r w:rsidRPr="00BA06E9">
        <w:rPr>
          <w:rFonts w:eastAsiaTheme="majorEastAsia"/>
          <w:noProof/>
        </w:rPr>
        <w:t>Ergebnis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1C799DF" w14:textId="45940723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  <w:tab/>
      </w:r>
      <w:r>
        <w:rPr>
          <w:noProof/>
        </w:rPr>
        <w:t>Schluss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166D3A1" w14:textId="63518095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t>4.1 Diskussion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0D1BC9B" w14:textId="7F7067A3" w:rsidR="003065DF" w:rsidRDefault="003065DF">
      <w:pPr>
        <w:pStyle w:val="Verzeichnis2"/>
        <w:rPr>
          <w:rFonts w:asciiTheme="minorHAnsi" w:eastAsiaTheme="minorEastAsia" w:hAnsiTheme="minorHAnsi" w:cstheme="minorBidi"/>
          <w:i w:val="0"/>
          <w:iCs w:val="0"/>
          <w:noProof/>
          <w:szCs w:val="22"/>
          <w:lang w:eastAsia="de-DE"/>
        </w:rPr>
      </w:pPr>
      <w:r w:rsidRPr="00BA06E9">
        <w:rPr>
          <w:rFonts w:eastAsiaTheme="majorEastAsia"/>
          <w:noProof/>
        </w:rPr>
        <w:lastRenderedPageBreak/>
        <w:t>4.2 Ausblick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3D3630" w14:textId="170111F2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 w:rsidRPr="00BA06E9">
        <w:rPr>
          <w:noProof/>
          <w:lang w:val="en-US"/>
        </w:rPr>
        <w:t>Index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54ABE7" w14:textId="2C64814E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Literatur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75375EF" w14:textId="1BF1E0B0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E05ACB" w14:textId="08415A7B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</w:t>
      </w:r>
      <w:r>
        <w:rPr>
          <w:noProof/>
        </w:rPr>
        <w:fldChar w:fldCharType="end"/>
      </w:r>
    </w:p>
    <w:p w14:paraId="5507F915" w14:textId="390BEBE5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14:paraId="2DEB8494" w14:textId="17362905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Anlagen, Teil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14:paraId="3F49F576" w14:textId="0824E51A" w:rsidR="003065DF" w:rsidRDefault="003065DF">
      <w:pPr>
        <w:pStyle w:val="Verzeichnis1"/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de-DE"/>
        </w:rPr>
      </w:pPr>
      <w:r>
        <w:rPr>
          <w:noProof/>
        </w:rPr>
        <w:t>Selbstständigkeitserklärung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_Toc108191446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BFAA98" w14:textId="135A8597" w:rsidR="00500D05" w:rsidRDefault="00500D05" w:rsidP="00500D05">
      <w:pPr>
        <w:spacing w:line="240" w:lineRule="auto"/>
      </w:pPr>
      <w:r>
        <w:rPr>
          <w:rFonts w:cs="Arial"/>
          <w:b/>
          <w:bCs/>
          <w:szCs w:val="20"/>
        </w:rPr>
        <w:fldChar w:fldCharType="end"/>
      </w:r>
    </w:p>
    <w:p w14:paraId="78008346" w14:textId="77777777" w:rsidR="00500D05" w:rsidRPr="005F13EF" w:rsidRDefault="00500D05" w:rsidP="00500D05">
      <w:pPr>
        <w:pStyle w:val="berSchr1"/>
        <w:ind w:left="0" w:firstLine="0"/>
      </w:pPr>
      <w:bookmarkStart w:id="3" w:name="_Toc272478589"/>
      <w:bookmarkStart w:id="4" w:name="_Toc272479260"/>
      <w:bookmarkStart w:id="5" w:name="_Toc108191410"/>
      <w:r>
        <w:lastRenderedPageBreak/>
        <w:t>Abbildungs</w:t>
      </w:r>
      <w:r w:rsidRPr="005F13EF">
        <w:t>verzeichnis</w:t>
      </w:r>
      <w:bookmarkEnd w:id="3"/>
      <w:bookmarkEnd w:id="4"/>
      <w:bookmarkEnd w:id="5"/>
    </w:p>
    <w:p w14:paraId="46B91096" w14:textId="77777777" w:rsidR="00500D05" w:rsidRDefault="00500D05" w:rsidP="00500D05">
      <w:r>
        <w:rPr>
          <w:rFonts w:eastAsia="Times New Roman"/>
          <w:szCs w:val="24"/>
          <w:lang w:eastAsia="de-DE"/>
        </w:rPr>
        <w:fldChar w:fldCharType="begin"/>
      </w:r>
      <w:r>
        <w:instrText xml:space="preserve"> TOC \h \z \c "Abbildung" </w:instrText>
      </w:r>
      <w:r>
        <w:rPr>
          <w:rFonts w:eastAsia="Times New Roman"/>
          <w:szCs w:val="24"/>
          <w:lang w:eastAsia="de-DE"/>
        </w:rPr>
        <w:fldChar w:fldCharType="separate"/>
      </w:r>
      <w:r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fldChar w:fldCharType="end"/>
      </w:r>
    </w:p>
    <w:p w14:paraId="44BE2395" w14:textId="77777777" w:rsidR="00500D05" w:rsidRDefault="00500D05" w:rsidP="00500D05">
      <w:pPr>
        <w:pStyle w:val="berSchr1"/>
        <w:ind w:left="0" w:firstLine="0"/>
      </w:pPr>
      <w:bookmarkStart w:id="6" w:name="_Toc272479261"/>
      <w:bookmarkStart w:id="7" w:name="_Toc108191411"/>
      <w:r>
        <w:lastRenderedPageBreak/>
        <w:t>Tabellen</w:t>
      </w:r>
      <w:r w:rsidRPr="005F13EF">
        <w:t>verzeichnis</w:t>
      </w:r>
      <w:bookmarkStart w:id="8" w:name="_Toc272478590"/>
      <w:bookmarkStart w:id="9" w:name="_Toc272479262"/>
      <w:bookmarkEnd w:id="6"/>
      <w:bookmarkEnd w:id="7"/>
    </w:p>
    <w:p w14:paraId="4D67E3D8" w14:textId="77777777" w:rsidR="00500D05" w:rsidRDefault="00500D05" w:rsidP="00500D05">
      <w:r>
        <w:rPr>
          <w:rFonts w:eastAsia="Times New Roman"/>
          <w:szCs w:val="24"/>
          <w:lang w:eastAsia="de-DE"/>
        </w:rPr>
        <w:fldChar w:fldCharType="begin"/>
      </w:r>
      <w:r>
        <w:instrText xml:space="preserve"> TOC \h \z \c "Abbildung" </w:instrText>
      </w:r>
      <w:r>
        <w:rPr>
          <w:rFonts w:eastAsia="Times New Roman"/>
          <w:szCs w:val="24"/>
          <w:lang w:eastAsia="de-DE"/>
        </w:rPr>
        <w:fldChar w:fldCharType="separate"/>
      </w:r>
      <w:r>
        <w:rPr>
          <w:rFonts w:eastAsia="Times New Roman"/>
          <w:b/>
          <w:bCs/>
          <w:noProof/>
          <w:szCs w:val="24"/>
          <w:lang w:eastAsia="de-DE"/>
        </w:rPr>
        <w:t>Es konnten keine Einträge für ein Abbildungsverzeichnis gefunden werden.</w:t>
      </w:r>
      <w:r>
        <w:fldChar w:fldCharType="end"/>
      </w:r>
    </w:p>
    <w:p w14:paraId="259CB1B5" w14:textId="77777777" w:rsidR="00500D05" w:rsidRDefault="00500D05" w:rsidP="00500D05">
      <w:pPr>
        <w:pStyle w:val="berSchr1"/>
        <w:ind w:left="0" w:firstLine="0"/>
      </w:pPr>
      <w:bookmarkStart w:id="10" w:name="_Toc108191412"/>
      <w:r w:rsidRPr="00D71038">
        <w:lastRenderedPageBreak/>
        <w:t>Abkürzungsverzeichnis</w:t>
      </w:r>
      <w:bookmarkEnd w:id="8"/>
      <w:bookmarkEnd w:id="9"/>
      <w:bookmarkEnd w:id="10"/>
    </w:p>
    <w:p w14:paraId="075A373D" w14:textId="77777777" w:rsidR="00500D05" w:rsidRPr="002D7E12" w:rsidRDefault="00500D05" w:rsidP="00500D05">
      <w:pPr>
        <w:pStyle w:val="Verzeichnisse"/>
      </w:pPr>
      <w:r>
        <w:rPr>
          <w:b/>
        </w:rPr>
        <w:t>&lt;</w:t>
      </w:r>
      <w:proofErr w:type="spellStart"/>
      <w:r>
        <w:rPr>
          <w:b/>
        </w:rPr>
        <w:t>abk</w:t>
      </w:r>
      <w:proofErr w:type="spellEnd"/>
      <w:r>
        <w:rPr>
          <w:b/>
        </w:rPr>
        <w:t>&gt;</w:t>
      </w:r>
      <w:r>
        <w:rPr>
          <w:b/>
        </w:rPr>
        <w:tab/>
      </w:r>
      <w:r w:rsidRPr="002D7E12">
        <w:rPr>
          <w:b/>
        </w:rPr>
        <w:tab/>
      </w:r>
      <w:r>
        <w:t>&lt;</w:t>
      </w:r>
      <w:proofErr w:type="spellStart"/>
      <w:r>
        <w:t>langfassung</w:t>
      </w:r>
      <w:proofErr w:type="spellEnd"/>
      <w:r>
        <w:t>&gt;</w:t>
      </w:r>
    </w:p>
    <w:p w14:paraId="2B05C167" w14:textId="77777777" w:rsidR="00500D05" w:rsidRPr="00E7627F" w:rsidRDefault="00500D05" w:rsidP="00500D05">
      <w:pPr>
        <w:rPr>
          <w:lang w:val="en-US"/>
        </w:rPr>
      </w:pPr>
    </w:p>
    <w:p w14:paraId="16D966A2" w14:textId="77777777" w:rsidR="00500D05" w:rsidRDefault="00500D05" w:rsidP="00500D05">
      <w:pPr>
        <w:spacing w:line="240" w:lineRule="auto"/>
        <w:rPr>
          <w:lang w:val="en-US"/>
        </w:rPr>
        <w:sectPr w:rsidR="00500D05" w:rsidSect="00500D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</w:p>
    <w:p w14:paraId="2D432301" w14:textId="1BC43AB2" w:rsidR="00500D05" w:rsidRPr="00DC6A3A" w:rsidRDefault="00A04BF7" w:rsidP="00500D05">
      <w:pPr>
        <w:pStyle w:val="berSchr1"/>
        <w:numPr>
          <w:ilvl w:val="0"/>
          <w:numId w:val="2"/>
        </w:numPr>
      </w:pPr>
      <w:bookmarkStart w:id="11" w:name="_Toc108191413"/>
      <w:r>
        <w:lastRenderedPageBreak/>
        <w:t>Einführung</w:t>
      </w:r>
      <w:bookmarkEnd w:id="11"/>
    </w:p>
    <w:p w14:paraId="2E14AAD0" w14:textId="6C7E1CFD" w:rsidR="00500D05" w:rsidRDefault="00A04BF7" w:rsidP="00500D05">
      <w:r>
        <w:t xml:space="preserve">The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Fake News </w:t>
      </w:r>
      <w:proofErr w:type="spellStart"/>
      <w:r>
        <w:t>is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rise</w:t>
      </w:r>
      <w:proofErr w:type="spellEnd"/>
      <w:r>
        <w:t>…</w:t>
      </w:r>
      <w:bookmarkStart w:id="12" w:name="_Toc272478595"/>
      <w:bookmarkStart w:id="13" w:name="_Toc272479267"/>
    </w:p>
    <w:p w14:paraId="3D2B0BC6" w14:textId="0B64DBA4" w:rsidR="004007B0" w:rsidRDefault="004007B0" w:rsidP="00500D05">
      <w:proofErr w:type="spellStart"/>
      <w:r>
        <w:t>It’s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find </w:t>
      </w:r>
      <w:proofErr w:type="spellStart"/>
      <w:r>
        <w:t>verifiable</w:t>
      </w:r>
      <w:proofErr w:type="spellEnd"/>
      <w:r>
        <w:t xml:space="preserve"> </w:t>
      </w:r>
      <w:proofErr w:type="spellStart"/>
      <w:proofErr w:type="gramStart"/>
      <w:r>
        <w:t>sources</w:t>
      </w:r>
      <w:proofErr w:type="spellEnd"/>
      <w:r>
        <w:t xml:space="preserve">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trustworthy</w:t>
      </w:r>
      <w:proofErr w:type="spellEnd"/>
      <w:r>
        <w:t xml:space="preserve"> </w:t>
      </w:r>
      <w:proofErr w:type="spellStart"/>
      <w:r>
        <w:t>users</w:t>
      </w:r>
      <w:proofErr w:type="spellEnd"/>
      <w:r>
        <w:t>…</w:t>
      </w:r>
    </w:p>
    <w:p w14:paraId="374ADCCC" w14:textId="43136183" w:rsidR="004007B0" w:rsidRDefault="004007B0" w:rsidP="00500D05">
      <w:r>
        <w:t xml:space="preserve">SBTS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bring back </w:t>
      </w:r>
      <w:proofErr w:type="spellStart"/>
      <w:r>
        <w:t>trsut</w:t>
      </w:r>
      <w:proofErr w:type="spellEnd"/>
      <w:r>
        <w:t xml:space="preserve"> in web3 </w:t>
      </w:r>
    </w:p>
    <w:p w14:paraId="69E9C18E" w14:textId="1505391C" w:rsidR="00500D05" w:rsidRDefault="00636805" w:rsidP="00500D05">
      <w:r>
        <w:t xml:space="preserve">Web3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riddled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scams</w:t>
      </w:r>
      <w:proofErr w:type="spellEnd"/>
      <w:r>
        <w:t xml:space="preserve"> and </w:t>
      </w:r>
      <w:proofErr w:type="spellStart"/>
      <w:r>
        <w:t>schemes</w:t>
      </w:r>
      <w:proofErr w:type="spellEnd"/>
    </w:p>
    <w:p w14:paraId="47B3562D" w14:textId="2070430E" w:rsidR="00500D05" w:rsidRDefault="00636805" w:rsidP="00500D05">
      <w:proofErr w:type="spellStart"/>
      <w:r>
        <w:t>Current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onlline</w:t>
      </w:r>
      <w:proofErr w:type="spellEnd"/>
      <w:r>
        <w:t xml:space="preserve">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</w:p>
    <w:p w14:paraId="009CB237" w14:textId="675CDC33" w:rsidR="00636805" w:rsidRDefault="00B06C55" w:rsidP="00500D05">
      <w:r>
        <w:t xml:space="preserve">(1) </w:t>
      </w:r>
      <w:r w:rsidR="00636805">
        <w:t xml:space="preserve">Low </w:t>
      </w:r>
      <w:proofErr w:type="spellStart"/>
      <w:r w:rsidR="00636805">
        <w:t>incentive</w:t>
      </w:r>
      <w:proofErr w:type="spellEnd"/>
      <w:r w:rsidR="00636805">
        <w:t xml:space="preserve"> </w:t>
      </w:r>
      <w:proofErr w:type="spellStart"/>
      <w:r w:rsidR="00636805">
        <w:t>for</w:t>
      </w:r>
      <w:proofErr w:type="spellEnd"/>
      <w:r w:rsidR="00636805">
        <w:t xml:space="preserve"> </w:t>
      </w:r>
      <w:proofErr w:type="spellStart"/>
      <w:r w:rsidR="00636805">
        <w:t>providing</w:t>
      </w:r>
      <w:proofErr w:type="spellEnd"/>
      <w:r w:rsidR="00636805">
        <w:t xml:space="preserve"> </w:t>
      </w:r>
      <w:proofErr w:type="spellStart"/>
      <w:r w:rsidR="00636805">
        <w:t>rating</w:t>
      </w:r>
      <w:proofErr w:type="spellEnd"/>
      <w:r w:rsidR="00636805">
        <w:t xml:space="preserve">; </w:t>
      </w:r>
    </w:p>
    <w:p w14:paraId="7915176E" w14:textId="77777777" w:rsidR="00636805" w:rsidRDefault="00636805" w:rsidP="00500D05">
      <w:r>
        <w:t xml:space="preserve">(2) Bias </w:t>
      </w:r>
      <w:proofErr w:type="spellStart"/>
      <w:r>
        <w:t>toward</w:t>
      </w:r>
      <w:proofErr w:type="spellEnd"/>
      <w:r>
        <w:t xml:space="preserve"> positive </w:t>
      </w:r>
      <w:proofErr w:type="spellStart"/>
      <w:r>
        <w:t>rating</w:t>
      </w:r>
      <w:proofErr w:type="spellEnd"/>
      <w:r>
        <w:t xml:space="preserve">; </w:t>
      </w:r>
    </w:p>
    <w:p w14:paraId="269B7535" w14:textId="77777777" w:rsidR="00636805" w:rsidRDefault="00636805" w:rsidP="00500D05">
      <w:r>
        <w:t xml:space="preserve">(3) Lack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unfair </w:t>
      </w:r>
      <w:proofErr w:type="spellStart"/>
      <w:r>
        <w:t>ratings</w:t>
      </w:r>
      <w:proofErr w:type="spellEnd"/>
      <w:r>
        <w:t xml:space="preserve">; </w:t>
      </w:r>
    </w:p>
    <w:p w14:paraId="42893A48" w14:textId="77777777" w:rsidR="00636805" w:rsidRDefault="00636805" w:rsidP="00500D05">
      <w:r>
        <w:t xml:space="preserve">(4)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 after </w:t>
      </w:r>
      <w:proofErr w:type="spellStart"/>
      <w:r>
        <w:t>reputation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; </w:t>
      </w:r>
    </w:p>
    <w:p w14:paraId="0DC92344" w14:textId="3DCB7D0D" w:rsidR="00636805" w:rsidRDefault="00636805" w:rsidP="00500D05">
      <w:r>
        <w:t xml:space="preserve">(5) Quality </w:t>
      </w:r>
      <w:proofErr w:type="spellStart"/>
      <w:r>
        <w:t>variations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</w:t>
      </w:r>
    </w:p>
    <w:p w14:paraId="45FDE446" w14:textId="77777777" w:rsidR="00500D05" w:rsidRDefault="00500D05" w:rsidP="00500D05"/>
    <w:p w14:paraId="382B28CC" w14:textId="77777777" w:rsidR="00500D05" w:rsidRDefault="00500D05" w:rsidP="00500D05"/>
    <w:p w14:paraId="6AC8EC01" w14:textId="77777777" w:rsidR="00500D05" w:rsidRDefault="00500D05" w:rsidP="00500D05"/>
    <w:p w14:paraId="3912D0A9" w14:textId="77777777" w:rsidR="00500D05" w:rsidRDefault="00500D05" w:rsidP="00500D05"/>
    <w:p w14:paraId="21DBA542" w14:textId="77777777" w:rsidR="00500D05" w:rsidRDefault="00500D05" w:rsidP="00500D05"/>
    <w:p w14:paraId="025FA1DB" w14:textId="77777777" w:rsidR="00500D05" w:rsidRDefault="00500D05" w:rsidP="00500D05"/>
    <w:p w14:paraId="29D10FF9" w14:textId="77777777" w:rsidR="00500D05" w:rsidRDefault="00500D05" w:rsidP="00500D05"/>
    <w:p w14:paraId="545E8CE3" w14:textId="77777777" w:rsidR="00500D05" w:rsidRDefault="00500D05" w:rsidP="00500D05"/>
    <w:p w14:paraId="4A4FD19B" w14:textId="77777777" w:rsidR="00500D05" w:rsidRDefault="00500D05" w:rsidP="00500D05"/>
    <w:p w14:paraId="73290BC9" w14:textId="77777777" w:rsidR="00500D05" w:rsidRDefault="00500D05" w:rsidP="00500D05"/>
    <w:p w14:paraId="08B60E1E" w14:textId="77777777" w:rsidR="00500D05" w:rsidRDefault="00500D05" w:rsidP="00500D05"/>
    <w:p w14:paraId="4B483E2F" w14:textId="77777777" w:rsidR="00500D05" w:rsidRDefault="00500D05" w:rsidP="00500D05"/>
    <w:p w14:paraId="2D866E23" w14:textId="77777777" w:rsidR="00500D05" w:rsidRDefault="00500D05" w:rsidP="00500D05"/>
    <w:p w14:paraId="193BFF1F" w14:textId="77777777" w:rsidR="00500D05" w:rsidRDefault="00500D05" w:rsidP="00500D05"/>
    <w:p w14:paraId="2DB709E6" w14:textId="77777777" w:rsidR="00500D05" w:rsidRDefault="00500D05" w:rsidP="00500D05"/>
    <w:p w14:paraId="62039AE3" w14:textId="77777777" w:rsidR="00500D05" w:rsidRDefault="00500D05" w:rsidP="00500D05"/>
    <w:p w14:paraId="3F59EA9B" w14:textId="77777777" w:rsidR="00500D05" w:rsidRDefault="00500D05" w:rsidP="00500D05"/>
    <w:p w14:paraId="778A049D" w14:textId="77777777" w:rsidR="00500D05" w:rsidRDefault="00500D05" w:rsidP="00500D05"/>
    <w:p w14:paraId="2467C83D" w14:textId="77777777" w:rsidR="00500D05" w:rsidRDefault="00500D05" w:rsidP="00500D05"/>
    <w:p w14:paraId="1BC09E66" w14:textId="77777777" w:rsidR="00A04BF7" w:rsidRDefault="00A04BF7" w:rsidP="00500D05"/>
    <w:p w14:paraId="77C96151" w14:textId="77777777" w:rsidR="00A04BF7" w:rsidRDefault="00A04BF7" w:rsidP="00500D05"/>
    <w:p w14:paraId="3D1A1C78" w14:textId="77777777" w:rsidR="00A04BF7" w:rsidRDefault="00A04BF7" w:rsidP="00500D05"/>
    <w:p w14:paraId="77FBDAD9" w14:textId="77777777" w:rsidR="00A04BF7" w:rsidRDefault="00A04BF7" w:rsidP="00500D05"/>
    <w:p w14:paraId="5FD9169C" w14:textId="77777777" w:rsidR="00A04BF7" w:rsidRDefault="00A04BF7" w:rsidP="00500D05"/>
    <w:p w14:paraId="1B97344C" w14:textId="4DEF9B7A" w:rsidR="00500D05" w:rsidRDefault="00470E13" w:rsidP="00500D05">
      <w:pPr>
        <w:pStyle w:val="berSchr1"/>
        <w:numPr>
          <w:ilvl w:val="0"/>
          <w:numId w:val="2"/>
        </w:numPr>
      </w:pPr>
      <w:bookmarkStart w:id="14" w:name="_Toc108191414"/>
      <w:bookmarkEnd w:id="12"/>
      <w:bookmarkEnd w:id="13"/>
      <w:r>
        <w:lastRenderedPageBreak/>
        <w:t>Grundlagen</w:t>
      </w:r>
      <w:bookmarkEnd w:id="14"/>
    </w:p>
    <w:p w14:paraId="12BE0AE6" w14:textId="77777777" w:rsidR="00500D05" w:rsidRDefault="00500D05" w:rsidP="00500D05">
      <w:r>
        <w:t xml:space="preserve">&lt;kapiteleinleitendes&gt; </w:t>
      </w:r>
    </w:p>
    <w:p w14:paraId="02DF6CEE" w14:textId="75CD03E0" w:rsidR="00FC49EF" w:rsidRDefault="00470E13" w:rsidP="00FC49EF">
      <w:pPr>
        <w:pStyle w:val="berSchr2"/>
        <w:numPr>
          <w:ilvl w:val="1"/>
          <w:numId w:val="2"/>
        </w:numPr>
      </w:pPr>
      <w:bookmarkStart w:id="15" w:name="_Toc108191415"/>
      <w:r>
        <w:t xml:space="preserve">Das Web </w:t>
      </w:r>
      <w:proofErr w:type="spellStart"/>
      <w:r>
        <w:t>of</w:t>
      </w:r>
      <w:proofErr w:type="spellEnd"/>
      <w:r>
        <w:t xml:space="preserve"> Trust als Vorgänger</w:t>
      </w:r>
      <w:bookmarkEnd w:id="15"/>
    </w:p>
    <w:p w14:paraId="551A99E4" w14:textId="2CB1DC36" w:rsidR="008E42CD" w:rsidRDefault="008E42CD" w:rsidP="008E42CD">
      <w:pPr>
        <w:pStyle w:val="Listenabsatz"/>
        <w:ind w:left="432"/>
      </w:pPr>
      <w:r>
        <w:t xml:space="preserve">&lt;kapiteleinleitendes&gt; </w:t>
      </w:r>
    </w:p>
    <w:p w14:paraId="3E59DF54" w14:textId="77777777" w:rsidR="008E42CD" w:rsidRDefault="008E42CD" w:rsidP="008E42CD">
      <w:pPr>
        <w:pStyle w:val="Listenabsatz"/>
        <w:ind w:left="432"/>
      </w:pPr>
    </w:p>
    <w:p w14:paraId="78ADF786" w14:textId="253ABA80" w:rsidR="00FC49EF" w:rsidRDefault="008E42CD" w:rsidP="008E42CD">
      <w:pPr>
        <w:pStyle w:val="berschrift3"/>
        <w:numPr>
          <w:ilvl w:val="2"/>
          <w:numId w:val="2"/>
        </w:numPr>
      </w:pPr>
      <w:bookmarkStart w:id="16" w:name="_Toc108191416"/>
      <w:r w:rsidRPr="008E42CD">
        <w:rPr>
          <w:rStyle w:val="berschrift3Zchn"/>
        </w:rPr>
        <w:t>Funktionsweise</w:t>
      </w:r>
      <w:r>
        <w:t xml:space="preserve"> und Prinzipien</w:t>
      </w:r>
      <w:bookmarkEnd w:id="16"/>
      <w:r>
        <w:t xml:space="preserve"> </w:t>
      </w:r>
    </w:p>
    <w:p w14:paraId="1DF9CBBA" w14:textId="60B444CF" w:rsidR="008E42CD" w:rsidRDefault="008E42CD" w:rsidP="008E42CD"/>
    <w:p w14:paraId="7EC09309" w14:textId="77777777" w:rsidR="008E42CD" w:rsidRPr="008E42CD" w:rsidRDefault="008E42CD" w:rsidP="008E42CD"/>
    <w:p w14:paraId="77A1167E" w14:textId="76615130" w:rsidR="008E42CD" w:rsidRDefault="008E42CD" w:rsidP="008E42CD">
      <w:pPr>
        <w:pStyle w:val="berschrift3"/>
        <w:numPr>
          <w:ilvl w:val="2"/>
          <w:numId w:val="2"/>
        </w:numPr>
        <w:rPr>
          <w:rStyle w:val="berschrift3Zchn"/>
        </w:rPr>
      </w:pPr>
      <w:bookmarkStart w:id="17" w:name="_Toc108191417"/>
      <w:r w:rsidRPr="008E42CD">
        <w:rPr>
          <w:rStyle w:val="berschrift3Zchn"/>
        </w:rPr>
        <w:t>Limitationen</w:t>
      </w:r>
      <w:bookmarkEnd w:id="17"/>
    </w:p>
    <w:p w14:paraId="372BDBC9" w14:textId="77777777" w:rsidR="008E42CD" w:rsidRPr="008E42CD" w:rsidRDefault="008E42CD" w:rsidP="008E42CD">
      <w:pPr>
        <w:pStyle w:val="Listenabsatz"/>
      </w:pPr>
    </w:p>
    <w:p w14:paraId="7B84F7D1" w14:textId="3752EA2B" w:rsidR="00FC49EF" w:rsidRPr="00A1397E" w:rsidRDefault="00636805" w:rsidP="00FC49EF">
      <w:pPr>
        <w:pStyle w:val="berSchr2"/>
        <w:numPr>
          <w:ilvl w:val="1"/>
          <w:numId w:val="3"/>
        </w:numPr>
      </w:pPr>
      <w:bookmarkStart w:id="18" w:name="_Toc108191418"/>
      <w:r>
        <w:t>Blick auf</w:t>
      </w:r>
      <w:r w:rsidR="00470E13">
        <w:t xml:space="preserve"> bestehenden Reputationsplattformen</w:t>
      </w:r>
      <w:bookmarkEnd w:id="18"/>
    </w:p>
    <w:p w14:paraId="604FCDDB" w14:textId="369FD368" w:rsidR="00636805" w:rsidRDefault="00040660" w:rsidP="00040660">
      <w:pPr>
        <w:pStyle w:val="berschrift3"/>
      </w:pPr>
      <w:bookmarkStart w:id="19" w:name="_Toc227928272"/>
      <w:bookmarkStart w:id="20" w:name="_Toc108191419"/>
      <w:r>
        <w:t>2.2.1</w:t>
      </w:r>
      <w:r w:rsidR="000D7ABF">
        <w:tab/>
      </w:r>
      <w:r w:rsidR="00636805">
        <w:t>Bestehende Bewertungsmechanismen im Web 2.0</w:t>
      </w:r>
      <w:bookmarkEnd w:id="20"/>
    </w:p>
    <w:p w14:paraId="4C165F49" w14:textId="77777777" w:rsidR="008E42CD" w:rsidRDefault="008E42CD" w:rsidP="008E42CD">
      <w:pPr>
        <w:pStyle w:val="Listenabsatz"/>
      </w:pPr>
    </w:p>
    <w:p w14:paraId="3142F5EC" w14:textId="77777777" w:rsidR="008E42CD" w:rsidRDefault="008E42CD" w:rsidP="008E42CD">
      <w:pPr>
        <w:pStyle w:val="Listenabsatz"/>
      </w:pPr>
    </w:p>
    <w:p w14:paraId="2603CED8" w14:textId="71C12F36" w:rsidR="00636805" w:rsidRDefault="00636805" w:rsidP="008E42CD">
      <w:pPr>
        <w:pStyle w:val="berschrift4"/>
        <w:numPr>
          <w:ilvl w:val="3"/>
          <w:numId w:val="3"/>
        </w:numPr>
      </w:pPr>
      <w:bookmarkStart w:id="21" w:name="_Toc108191420"/>
      <w:r>
        <w:t>Amazon</w:t>
      </w:r>
      <w:bookmarkEnd w:id="21"/>
      <w:r>
        <w:t xml:space="preserve"> </w:t>
      </w:r>
    </w:p>
    <w:p w14:paraId="1B3D21D5" w14:textId="77777777" w:rsidR="00B35E12" w:rsidRPr="00B35E12" w:rsidRDefault="00B35E12" w:rsidP="00B35E12"/>
    <w:p w14:paraId="143D3D5E" w14:textId="24DC98B2" w:rsidR="008E42CD" w:rsidRDefault="00B35E12" w:rsidP="008E42CD">
      <w:r>
        <w:t xml:space="preserve">Als größter online </w:t>
      </w:r>
      <w:proofErr w:type="spellStart"/>
      <w:r>
        <w:t>retailer</w:t>
      </w:r>
      <w:proofErr w:type="spellEnd"/>
      <w:r>
        <w:t xml:space="preserve"> geht </w:t>
      </w:r>
      <w:proofErr w:type="spellStart"/>
      <w:r>
        <w:t>amazon</w:t>
      </w:r>
      <w:proofErr w:type="spellEnd"/>
      <w:r>
        <w:t xml:space="preserve"> rigoros gegen gekaufte </w:t>
      </w:r>
      <w:proofErr w:type="spellStart"/>
      <w:r>
        <w:t>reviews</w:t>
      </w:r>
      <w:proofErr w:type="spellEnd"/>
      <w:r>
        <w:t xml:space="preserve"> vor und verbietet diese, allerdings sind viele dennoch gekauft wodurch die meisten </w:t>
      </w:r>
      <w:proofErr w:type="spellStart"/>
      <w:r>
        <w:t>reviews</w:t>
      </w:r>
      <w:proofErr w:type="spellEnd"/>
      <w:r>
        <w:t xml:space="preserve"> fragwürdig sind. Real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hyperlink r:id="rId15" w:history="1">
        <w:r w:rsidRPr="00BE5159">
          <w:rPr>
            <w:rStyle w:val="Hyperlink"/>
          </w:rPr>
          <w:t>https://www.reddit.com/r/de/comments/vruxmk/wie_nett_ein_amazon_verkäufer_hat_mich_darauf/</w:t>
        </w:r>
      </w:hyperlink>
      <w:r>
        <w:t xml:space="preserve">  </w:t>
      </w:r>
    </w:p>
    <w:p w14:paraId="5A922740" w14:textId="77777777" w:rsidR="00B35E12" w:rsidRDefault="00B35E12" w:rsidP="008E42CD"/>
    <w:p w14:paraId="27554BA2" w14:textId="763A55DE" w:rsidR="008E42CD" w:rsidRPr="008E42CD" w:rsidRDefault="008E42CD" w:rsidP="008E42CD">
      <w:r>
        <w:t xml:space="preserve">Lots </w:t>
      </w:r>
      <w:proofErr w:type="spellStart"/>
      <w:r>
        <w:t>of</w:t>
      </w:r>
      <w:proofErr w:type="spellEnd"/>
      <w:r>
        <w:t xml:space="preserve"> fake </w:t>
      </w:r>
      <w:proofErr w:type="spellStart"/>
      <w:r>
        <w:t>reviews</w:t>
      </w:r>
      <w:proofErr w:type="spellEnd"/>
      <w:r>
        <w:t xml:space="preserve"> on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business</w:t>
      </w:r>
      <w:proofErr w:type="spellEnd"/>
      <w:r>
        <w:t xml:space="preserve"> </w:t>
      </w:r>
      <w:proofErr w:type="spellStart"/>
      <w:r w:rsidR="00B35E12">
        <w:t>to</w:t>
      </w:r>
      <w:proofErr w:type="spellEnd"/>
      <w:r w:rsidR="00B35E12">
        <w:t xml:space="preserve"> </w:t>
      </w:r>
      <w:proofErr w:type="spellStart"/>
      <w:r w:rsidR="00B35E12">
        <w:t>buy</w:t>
      </w:r>
      <w:proofErr w:type="spellEnd"/>
      <w:r w:rsidR="00B35E12">
        <w:t xml:space="preserve"> fake </w:t>
      </w:r>
      <w:proofErr w:type="spellStart"/>
      <w:r w:rsidR="00B35E12">
        <w:t>reviews</w:t>
      </w:r>
      <w:proofErr w:type="spellEnd"/>
      <w:r w:rsidR="00B35E12">
        <w:t xml:space="preserve"> -&gt;</w:t>
      </w:r>
    </w:p>
    <w:p w14:paraId="44ABF451" w14:textId="2BEA36D9" w:rsidR="008E42CD" w:rsidRDefault="008E42CD" w:rsidP="008E42CD">
      <w:hyperlink r:id="rId16" w:history="1">
        <w:r w:rsidRPr="00BE5159">
          <w:rPr>
            <w:rStyle w:val="Hyperlink"/>
          </w:rPr>
          <w:t>https://reviewmeta.com</w:t>
        </w:r>
      </w:hyperlink>
    </w:p>
    <w:p w14:paraId="5346EA8A" w14:textId="7D7541C0" w:rsidR="00B35E12" w:rsidRDefault="00B35E12" w:rsidP="008E42CD">
      <w:r>
        <w:t xml:space="preserve">bekämpft </w:t>
      </w:r>
      <w:proofErr w:type="spellStart"/>
      <w:r>
        <w:t>symtpom</w:t>
      </w:r>
      <w:proofErr w:type="spellEnd"/>
      <w:r>
        <w:t xml:space="preserve"> aber nicht </w:t>
      </w:r>
      <w:proofErr w:type="spellStart"/>
      <w:r>
        <w:t>ursache</w:t>
      </w:r>
      <w:proofErr w:type="spellEnd"/>
      <w:r>
        <w:t xml:space="preserve"> </w:t>
      </w:r>
    </w:p>
    <w:p w14:paraId="07D2F57B" w14:textId="77777777" w:rsidR="008E42CD" w:rsidRDefault="008E42CD" w:rsidP="008E42CD"/>
    <w:p w14:paraId="535BC1FA" w14:textId="77777777" w:rsidR="008E42CD" w:rsidRPr="008E42CD" w:rsidRDefault="008E42CD" w:rsidP="008E42CD"/>
    <w:p w14:paraId="6200C8C9" w14:textId="196FC549" w:rsidR="008E42CD" w:rsidRDefault="008E42CD" w:rsidP="008E42CD">
      <w:pPr>
        <w:pStyle w:val="berschrift4"/>
        <w:numPr>
          <w:ilvl w:val="3"/>
          <w:numId w:val="3"/>
        </w:numPr>
      </w:pPr>
      <w:bookmarkStart w:id="22" w:name="_Toc108191421"/>
      <w:proofErr w:type="spellStart"/>
      <w:proofErr w:type="gramStart"/>
      <w:r>
        <w:t>LinkedIn,Kleinanzeigen</w:t>
      </w:r>
      <w:proofErr w:type="spellEnd"/>
      <w:proofErr w:type="gramEnd"/>
      <w:r>
        <w:t>?</w:t>
      </w:r>
      <w:bookmarkEnd w:id="22"/>
    </w:p>
    <w:p w14:paraId="6FF03631" w14:textId="1DD7F00C" w:rsidR="008E42CD" w:rsidRDefault="008E42CD" w:rsidP="008E42CD"/>
    <w:p w14:paraId="0020BB87" w14:textId="2A4CD829" w:rsidR="008E42CD" w:rsidRPr="008E42CD" w:rsidRDefault="008E42CD" w:rsidP="008E42CD">
      <w:r>
        <w:t xml:space="preserve">Weitere Beispiele </w:t>
      </w:r>
      <w:proofErr w:type="spellStart"/>
      <w:r>
        <w:t>anbringern</w:t>
      </w:r>
      <w:proofErr w:type="spellEnd"/>
      <w:r>
        <w:t xml:space="preserve">? Benötigt weitere </w:t>
      </w:r>
      <w:proofErr w:type="spellStart"/>
      <w:r w:rsidR="00B35E12">
        <w:t>recherche</w:t>
      </w:r>
      <w:proofErr w:type="spellEnd"/>
      <w:r w:rsidR="00B35E12">
        <w:t xml:space="preserve">, um zu sehen was die meisten gemeinsam haben und ob es einige </w:t>
      </w:r>
      <w:proofErr w:type="spellStart"/>
      <w:r w:rsidR="00B35E12">
        <w:t>ausreißer</w:t>
      </w:r>
      <w:proofErr w:type="spellEnd"/>
      <w:r w:rsidR="00B35E12">
        <w:t xml:space="preserve"> gibt, die es wert ist noch zu nennen. </w:t>
      </w:r>
    </w:p>
    <w:p w14:paraId="78361D2E" w14:textId="77777777" w:rsidR="00636805" w:rsidRPr="00636805" w:rsidRDefault="00636805" w:rsidP="008E42CD">
      <w:pPr>
        <w:pStyle w:val="Listenabsatz"/>
        <w:ind w:left="1080"/>
      </w:pPr>
    </w:p>
    <w:p w14:paraId="678F6207" w14:textId="5DFD93AC" w:rsidR="00636805" w:rsidRDefault="00636805" w:rsidP="00636805">
      <w:pPr>
        <w:pStyle w:val="Listenabsatz"/>
        <w:ind w:left="1080"/>
      </w:pPr>
    </w:p>
    <w:p w14:paraId="64171ED9" w14:textId="5A01BC45" w:rsidR="008E42CD" w:rsidRDefault="008E42CD" w:rsidP="00636805">
      <w:pPr>
        <w:pStyle w:val="Listenabsatz"/>
        <w:ind w:left="1080"/>
      </w:pPr>
    </w:p>
    <w:p w14:paraId="0FA092B6" w14:textId="04DF9A4D" w:rsidR="008E42CD" w:rsidRDefault="008E42CD" w:rsidP="00636805">
      <w:pPr>
        <w:pStyle w:val="Listenabsatz"/>
        <w:ind w:left="1080"/>
      </w:pPr>
    </w:p>
    <w:p w14:paraId="112F2809" w14:textId="77777777" w:rsidR="008E42CD" w:rsidRDefault="008E42CD" w:rsidP="00636805">
      <w:pPr>
        <w:pStyle w:val="Listenabsatz"/>
        <w:ind w:left="1080"/>
      </w:pPr>
    </w:p>
    <w:p w14:paraId="6B3F803F" w14:textId="6587F3BA" w:rsidR="00636805" w:rsidRDefault="008E42CD" w:rsidP="008E42CD">
      <w:pPr>
        <w:pStyle w:val="berschrift4"/>
        <w:numPr>
          <w:ilvl w:val="3"/>
          <w:numId w:val="3"/>
        </w:numPr>
      </w:pPr>
      <w:r>
        <w:t xml:space="preserve"> </w:t>
      </w:r>
      <w:bookmarkStart w:id="23" w:name="_Toc108191422"/>
      <w:r w:rsidR="0022490B">
        <w:t>D</w:t>
      </w:r>
      <w:r w:rsidR="00636805">
        <w:t xml:space="preserve">ie Online Fraud </w:t>
      </w:r>
      <w:proofErr w:type="spellStart"/>
      <w:r w:rsidR="00636805">
        <w:t>Prevention</w:t>
      </w:r>
      <w:proofErr w:type="spellEnd"/>
      <w:r w:rsidR="00636805">
        <w:t xml:space="preserve"> </w:t>
      </w:r>
      <w:proofErr w:type="spellStart"/>
      <w:r w:rsidR="00636805">
        <w:t>Foundation</w:t>
      </w:r>
      <w:proofErr w:type="spellEnd"/>
      <w:r w:rsidR="0022490B">
        <w:t xml:space="preserve"> und </w:t>
      </w:r>
      <w:proofErr w:type="spellStart"/>
      <w:r w:rsidR="0022490B">
        <w:t>SteamRep</w:t>
      </w:r>
      <w:bookmarkEnd w:id="23"/>
      <w:proofErr w:type="spellEnd"/>
      <w:r w:rsidR="0022490B">
        <w:t xml:space="preserve"> </w:t>
      </w:r>
    </w:p>
    <w:p w14:paraId="2E21055F" w14:textId="67FAEEB7" w:rsidR="008E42CD" w:rsidRDefault="008E42CD" w:rsidP="008E42CD"/>
    <w:p w14:paraId="13387BF9" w14:textId="7E5568AC" w:rsidR="00500D05" w:rsidRDefault="008E42CD" w:rsidP="00500D05">
      <w:r>
        <w:t xml:space="preserve">Online </w:t>
      </w:r>
      <w:proofErr w:type="spellStart"/>
      <w:r>
        <w:t>trading</w:t>
      </w:r>
      <w:proofErr w:type="spellEnd"/>
      <w:r>
        <w:t xml:space="preserve"> </w:t>
      </w:r>
      <w:proofErr w:type="spellStart"/>
      <w:r>
        <w:t>Communites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fighting</w:t>
      </w:r>
      <w:proofErr w:type="spellEnd"/>
      <w:r>
        <w:t xml:space="preserve"> Fraud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trust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… </w:t>
      </w:r>
      <w:bookmarkEnd w:id="19"/>
    </w:p>
    <w:p w14:paraId="456B531C" w14:textId="3059A868" w:rsidR="00B35E12" w:rsidRDefault="00B35E12" w:rsidP="00500D05">
      <w:r>
        <w:t xml:space="preserve">Positive </w:t>
      </w:r>
      <w:proofErr w:type="spellStart"/>
      <w:r>
        <w:t>merkmale</w:t>
      </w:r>
      <w:proofErr w:type="spellEnd"/>
      <w:r>
        <w:t xml:space="preserve"> feststellen und Vision der Plattform vergrößern auf Soziale Medien, News Outlets usw. </w:t>
      </w:r>
    </w:p>
    <w:p w14:paraId="7A9E7213" w14:textId="2B560383" w:rsidR="0022490B" w:rsidRDefault="0022490B" w:rsidP="00500D05">
      <w:r w:rsidRPr="0022490B">
        <w:drawing>
          <wp:inline distT="0" distB="0" distL="0" distR="0" wp14:anchorId="78D95313" wp14:editId="40A02932">
            <wp:extent cx="5579745" cy="4036695"/>
            <wp:effectExtent l="0" t="0" r="1905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93C8" w14:textId="6E18A9ED" w:rsidR="0022490B" w:rsidRDefault="0022490B" w:rsidP="00500D05">
      <w:r>
        <w:t xml:space="preserve">Beispiel für einen </w:t>
      </w:r>
      <w:proofErr w:type="spellStart"/>
      <w:r>
        <w:t>untrustworthy</w:t>
      </w:r>
      <w:proofErr w:type="spellEnd"/>
      <w:r>
        <w:t xml:space="preserve"> User.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apparaent</w:t>
      </w:r>
      <w:proofErr w:type="spellEnd"/>
    </w:p>
    <w:p w14:paraId="433BCB54" w14:textId="59E1B7CE" w:rsidR="00040660" w:rsidRDefault="00040660" w:rsidP="00500D05"/>
    <w:p w14:paraId="43554F19" w14:textId="1C50F286" w:rsidR="00040660" w:rsidRDefault="00040660" w:rsidP="00500D05"/>
    <w:p w14:paraId="59820FDC" w14:textId="021C8F17" w:rsidR="00040660" w:rsidRDefault="00040660" w:rsidP="00040660">
      <w:pPr>
        <w:pStyle w:val="berschrift3"/>
        <w:numPr>
          <w:ilvl w:val="2"/>
          <w:numId w:val="3"/>
        </w:numPr>
      </w:pPr>
      <w:bookmarkStart w:id="24" w:name="_Toc108191423"/>
      <w:r>
        <w:t xml:space="preserve">Bestehende Bewertungsmechanismen im Web </w:t>
      </w:r>
      <w:r>
        <w:t>3</w:t>
      </w:r>
      <w:r>
        <w:t>.0</w:t>
      </w:r>
      <w:bookmarkEnd w:id="24"/>
    </w:p>
    <w:p w14:paraId="3B13340A" w14:textId="3687D33E" w:rsidR="00040660" w:rsidRDefault="00040660" w:rsidP="00040660">
      <w:r>
        <w:t xml:space="preserve">Könnte man auch alles in einen Punkt zusammenfassen je nach Inhaltsdichte. </w:t>
      </w:r>
    </w:p>
    <w:p w14:paraId="13BFCA8B" w14:textId="77777777" w:rsidR="00040660" w:rsidRPr="00040660" w:rsidRDefault="00040660" w:rsidP="00040660"/>
    <w:p w14:paraId="48C89C37" w14:textId="1F16F627" w:rsidR="00040660" w:rsidRDefault="00040660" w:rsidP="00040660">
      <w:pPr>
        <w:pStyle w:val="berschrift4"/>
      </w:pPr>
      <w:bookmarkStart w:id="25" w:name="_Toc108191424"/>
      <w:r>
        <w:t>2.2.2.1</w:t>
      </w:r>
      <w:r>
        <w:tab/>
        <w:t>Self-</w:t>
      </w:r>
      <w:proofErr w:type="spellStart"/>
      <w:r>
        <w:t>Souvereign</w:t>
      </w:r>
      <w:proofErr w:type="spellEnd"/>
      <w:r>
        <w:t xml:space="preserve"> Identity</w:t>
      </w:r>
      <w:bookmarkEnd w:id="25"/>
    </w:p>
    <w:p w14:paraId="64BDDFEF" w14:textId="77777777" w:rsidR="00040660" w:rsidRPr="00040660" w:rsidRDefault="00040660" w:rsidP="00040660"/>
    <w:p w14:paraId="3E5DE0CA" w14:textId="7B332F03" w:rsidR="00040660" w:rsidRDefault="00040660" w:rsidP="00040660">
      <w:pPr>
        <w:pStyle w:val="berschrift4"/>
      </w:pPr>
      <w:bookmarkStart w:id="26" w:name="_Toc108191425"/>
      <w:r>
        <w:t>2.2.2.2</w:t>
      </w:r>
      <w:r>
        <w:tab/>
      </w:r>
      <w:proofErr w:type="spellStart"/>
      <w:r>
        <w:t>Verifiable</w:t>
      </w:r>
      <w:proofErr w:type="spellEnd"/>
      <w:r>
        <w:t xml:space="preserve"> </w:t>
      </w:r>
      <w:proofErr w:type="spellStart"/>
      <w:r>
        <w:t>Credentials</w:t>
      </w:r>
      <w:bookmarkEnd w:id="26"/>
      <w:proofErr w:type="spellEnd"/>
    </w:p>
    <w:p w14:paraId="50FD2C78" w14:textId="77777777" w:rsidR="00040660" w:rsidRPr="00040660" w:rsidRDefault="00040660" w:rsidP="00040660"/>
    <w:p w14:paraId="3837E0FB" w14:textId="1C1F76EE" w:rsidR="00040660" w:rsidRDefault="00040660" w:rsidP="00040660">
      <w:pPr>
        <w:pStyle w:val="berschrift4"/>
      </w:pPr>
      <w:bookmarkStart w:id="27" w:name="_Toc108191426"/>
      <w:r>
        <w:t>2.2.2.3</w:t>
      </w:r>
      <w:r>
        <w:tab/>
        <w:t xml:space="preserve">Proof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Personhood</w:t>
      </w:r>
      <w:bookmarkEnd w:id="27"/>
      <w:proofErr w:type="spellEnd"/>
    </w:p>
    <w:p w14:paraId="65D317DF" w14:textId="77777777" w:rsidR="00040660" w:rsidRPr="00040660" w:rsidRDefault="00040660" w:rsidP="00040660"/>
    <w:p w14:paraId="6874BEAB" w14:textId="6DA75A56" w:rsidR="00040660" w:rsidRDefault="00040660" w:rsidP="00500D05"/>
    <w:p w14:paraId="78F8C9B5" w14:textId="4097DC2E" w:rsidR="00500D05" w:rsidRDefault="008E42CD" w:rsidP="008E42CD">
      <w:pPr>
        <w:pStyle w:val="berSchr2"/>
        <w:numPr>
          <w:ilvl w:val="1"/>
          <w:numId w:val="3"/>
        </w:numPr>
      </w:pPr>
      <w:bookmarkStart w:id="28" w:name="_Toc108191427"/>
      <w:r>
        <w:lastRenderedPageBreak/>
        <w:t>Probleme und Angriffsvektoren</w:t>
      </w:r>
      <w:bookmarkEnd w:id="28"/>
    </w:p>
    <w:p w14:paraId="3B625398" w14:textId="74EA4EE1" w:rsidR="00040660" w:rsidRDefault="0022490B" w:rsidP="00040660">
      <w:pPr>
        <w:pStyle w:val="berschrift3"/>
        <w:numPr>
          <w:ilvl w:val="2"/>
          <w:numId w:val="3"/>
        </w:numPr>
      </w:pPr>
      <w:bookmarkStart w:id="29" w:name="_Toc108191428"/>
      <w:r>
        <w:t xml:space="preserve">Sybil </w:t>
      </w:r>
      <w:proofErr w:type="spellStart"/>
      <w:r>
        <w:t>Attack</w:t>
      </w:r>
      <w:r w:rsidR="00040660">
        <w:t>s</w:t>
      </w:r>
      <w:proofErr w:type="spellEnd"/>
      <w:r w:rsidR="00040660">
        <w:tab/>
        <w:t>und Denunziation</w:t>
      </w:r>
      <w:bookmarkEnd w:id="29"/>
    </w:p>
    <w:p w14:paraId="5BE106AC" w14:textId="747F955E" w:rsidR="00040660" w:rsidRDefault="00040660" w:rsidP="00040660">
      <w:r>
        <w:t xml:space="preserve">SBT Spam </w:t>
      </w:r>
    </w:p>
    <w:p w14:paraId="5D922A16" w14:textId="77777777" w:rsidR="00040660" w:rsidRPr="00040660" w:rsidRDefault="00040660" w:rsidP="00040660"/>
    <w:p w14:paraId="27F2667A" w14:textId="73D0B3CA" w:rsidR="00040660" w:rsidRDefault="00040660" w:rsidP="00040660">
      <w:pPr>
        <w:pStyle w:val="berschrift3"/>
      </w:pPr>
      <w:bookmarkStart w:id="30" w:name="_Toc108191429"/>
      <w:r>
        <w:t>2.3.2</w:t>
      </w:r>
      <w:r>
        <w:tab/>
        <w:t>Identitätsverlust</w:t>
      </w:r>
      <w:bookmarkEnd w:id="30"/>
    </w:p>
    <w:p w14:paraId="5025AB07" w14:textId="533486B3" w:rsidR="00040660" w:rsidRDefault="00040660" w:rsidP="00040660">
      <w:r>
        <w:t xml:space="preserve">Verkauf von Souls, Verlust -&gt; Community </w:t>
      </w:r>
      <w:proofErr w:type="spellStart"/>
      <w:r>
        <w:t>recovery</w:t>
      </w:r>
      <w:proofErr w:type="spellEnd"/>
    </w:p>
    <w:p w14:paraId="212052A0" w14:textId="77777777" w:rsidR="00040660" w:rsidRDefault="00040660" w:rsidP="00040660"/>
    <w:p w14:paraId="0B4B677E" w14:textId="59ACC225" w:rsidR="00040660" w:rsidRDefault="00040660" w:rsidP="00040660">
      <w:pPr>
        <w:pStyle w:val="berschrift3"/>
      </w:pPr>
      <w:bookmarkStart w:id="31" w:name="_Toc108191430"/>
      <w:r>
        <w:t>2.3.2</w:t>
      </w:r>
      <w:r>
        <w:tab/>
        <w:t>Privatsphäre</w:t>
      </w:r>
      <w:bookmarkEnd w:id="31"/>
      <w:r>
        <w:t xml:space="preserve"> </w:t>
      </w:r>
    </w:p>
    <w:p w14:paraId="5DAD84B7" w14:textId="0CDD3312" w:rsidR="00040660" w:rsidRPr="00040660" w:rsidRDefault="00040660" w:rsidP="00040660">
      <w:r>
        <w:t xml:space="preserve">Public </w:t>
      </w:r>
      <w:proofErr w:type="spellStart"/>
      <w:r>
        <w:t>vs</w:t>
      </w:r>
      <w:proofErr w:type="spellEnd"/>
      <w:r>
        <w:t xml:space="preserve"> private </w:t>
      </w:r>
      <w:proofErr w:type="spellStart"/>
      <w:r>
        <w:t>sbts</w:t>
      </w:r>
      <w:proofErr w:type="spellEnd"/>
      <w:r>
        <w:t xml:space="preserve"> </w:t>
      </w:r>
    </w:p>
    <w:p w14:paraId="0C223C71" w14:textId="30E462ED" w:rsidR="00500D05" w:rsidRDefault="00040660" w:rsidP="00470E13">
      <w:pPr>
        <w:pStyle w:val="berSchr1"/>
        <w:numPr>
          <w:ilvl w:val="0"/>
          <w:numId w:val="3"/>
        </w:numPr>
      </w:pPr>
      <w:bookmarkStart w:id="32" w:name="_Toc108191431"/>
      <w:r>
        <w:lastRenderedPageBreak/>
        <w:t>Implementierung einer Reputationsplattform</w:t>
      </w:r>
      <w:bookmarkEnd w:id="32"/>
    </w:p>
    <w:p w14:paraId="1FD55A7B" w14:textId="06C92C35" w:rsidR="00E464D6" w:rsidRDefault="00E464D6" w:rsidP="00E464D6">
      <w:pPr>
        <w:rPr>
          <w:rFonts w:eastAsia="Times New Roman" w:cs="Times New Roman"/>
          <w:b/>
          <w:bCs/>
          <w:sz w:val="36"/>
          <w:szCs w:val="28"/>
        </w:rPr>
      </w:pPr>
    </w:p>
    <w:p w14:paraId="21F06198" w14:textId="77777777" w:rsidR="00E464D6" w:rsidRDefault="00E464D6" w:rsidP="00E464D6">
      <w:r>
        <w:t xml:space="preserve">Implementierung via </w:t>
      </w:r>
      <w:proofErr w:type="spellStart"/>
      <w:r>
        <w:t>Typescript</w:t>
      </w:r>
      <w:proofErr w:type="spellEnd"/>
      <w:r>
        <w:t xml:space="preserve">  </w:t>
      </w:r>
    </w:p>
    <w:p w14:paraId="1DDCB706" w14:textId="745BECE0" w:rsidR="00E464D6" w:rsidRPr="00040660" w:rsidRDefault="00E464D6" w:rsidP="00E464D6">
      <w:pPr>
        <w:pStyle w:val="berSchr2"/>
        <w:rPr>
          <w:rStyle w:val="berschrift3Zchn"/>
          <w:rFonts w:ascii="Arial" w:hAnsi="Arial" w:cs="Times New Roman"/>
          <w:color w:val="auto"/>
          <w:sz w:val="30"/>
          <w:szCs w:val="26"/>
        </w:rPr>
      </w:pPr>
      <w:bookmarkStart w:id="33" w:name="_Toc108191432"/>
      <w:r w:rsidRPr="00040660">
        <w:rPr>
          <w:rStyle w:val="berSchr2Zchn"/>
          <w:rFonts w:eastAsiaTheme="majorEastAsia"/>
          <w:b/>
          <w:bCs/>
        </w:rPr>
        <w:t>3.1</w:t>
      </w:r>
      <w:r w:rsidR="000D7ABF">
        <w:rPr>
          <w:rStyle w:val="berSchr2Zchn"/>
          <w:rFonts w:eastAsiaTheme="majorEastAsia"/>
          <w:b/>
          <w:bCs/>
        </w:rPr>
        <w:tab/>
      </w:r>
      <w:r w:rsidRPr="00040660">
        <w:rPr>
          <w:rStyle w:val="berSchr2Zchn"/>
          <w:rFonts w:eastAsiaTheme="majorEastAsia"/>
          <w:b/>
          <w:bCs/>
        </w:rPr>
        <w:t>Methodik</w:t>
      </w:r>
      <w:bookmarkEnd w:id="33"/>
    </w:p>
    <w:p w14:paraId="37661A80" w14:textId="77777777" w:rsidR="00E464D6" w:rsidRDefault="00E464D6" w:rsidP="00E464D6">
      <w:pPr>
        <w:pStyle w:val="berschrift3"/>
        <w:rPr>
          <w:rStyle w:val="berSchr2Zchn"/>
          <w:rFonts w:eastAsiaTheme="majorEastAsia"/>
          <w:b w:val="0"/>
          <w:bCs w:val="0"/>
        </w:rPr>
      </w:pPr>
      <w:bookmarkStart w:id="34" w:name="_Toc108191433"/>
      <w:r>
        <w:rPr>
          <w:rStyle w:val="berschrift3Zchn"/>
        </w:rPr>
        <w:t>3.1.2</w:t>
      </w:r>
      <w:r>
        <w:rPr>
          <w:rStyle w:val="berschrift3Zchn"/>
        </w:rPr>
        <w:tab/>
      </w:r>
      <w:proofErr w:type="spellStart"/>
      <w:r w:rsidRPr="00040660">
        <w:rPr>
          <w:rStyle w:val="berschrift3Zchn"/>
        </w:rPr>
        <w:t>Architekur</w:t>
      </w:r>
      <w:bookmarkEnd w:id="34"/>
      <w:proofErr w:type="spellEnd"/>
      <w:r>
        <w:rPr>
          <w:rStyle w:val="berSchr2Zchn"/>
          <w:rFonts w:eastAsiaTheme="majorEastAsia"/>
          <w:b w:val="0"/>
          <w:bCs w:val="0"/>
        </w:rPr>
        <w:t xml:space="preserve"> </w:t>
      </w:r>
    </w:p>
    <w:p w14:paraId="6313789D" w14:textId="77777777" w:rsidR="00E464D6" w:rsidRDefault="00E464D6" w:rsidP="00E464D6">
      <w:r>
        <w:t xml:space="preserve"> </w:t>
      </w:r>
    </w:p>
    <w:p w14:paraId="7D071040" w14:textId="6254AE66" w:rsidR="00E464D6" w:rsidRDefault="00E464D6" w:rsidP="00E464D6">
      <w:pPr>
        <w:pStyle w:val="berschrift3"/>
      </w:pPr>
      <w:bookmarkStart w:id="35" w:name="_Toc108191434"/>
      <w:r>
        <w:t>3.1.3</w:t>
      </w:r>
      <w:r w:rsidR="000D6216">
        <w:tab/>
      </w:r>
      <w:r>
        <w:t>Frameworks</w:t>
      </w:r>
      <w:bookmarkEnd w:id="35"/>
      <w:r>
        <w:t xml:space="preserve"> </w:t>
      </w:r>
    </w:p>
    <w:p w14:paraId="130752B3" w14:textId="1FD4DEA0" w:rsidR="00E464D6" w:rsidRPr="00040660" w:rsidRDefault="00E464D6" w:rsidP="00E464D6">
      <w:pPr>
        <w:pStyle w:val="berschrift3"/>
      </w:pPr>
      <w:bookmarkStart w:id="36" w:name="_Toc108191435"/>
      <w:r>
        <w:t xml:space="preserve">3.1.4 </w:t>
      </w:r>
      <w:r w:rsidR="000D6216">
        <w:tab/>
      </w:r>
      <w:r>
        <w:t xml:space="preserve">Smart </w:t>
      </w:r>
      <w:proofErr w:type="spellStart"/>
      <w:r>
        <w:t>Contract</w:t>
      </w:r>
      <w:bookmarkEnd w:id="36"/>
      <w:proofErr w:type="spellEnd"/>
    </w:p>
    <w:p w14:paraId="14807BFD" w14:textId="343EFFA3" w:rsidR="000D7ABF" w:rsidRDefault="00E464D6" w:rsidP="000D7ABF">
      <w:pPr>
        <w:pStyle w:val="berSchr2"/>
        <w:rPr>
          <w:rStyle w:val="berSchr2Zchn"/>
          <w:rFonts w:eastAsiaTheme="majorEastAsia"/>
          <w:b/>
          <w:bCs/>
        </w:rPr>
      </w:pPr>
      <w:bookmarkStart w:id="37" w:name="_Toc108191436"/>
      <w:r>
        <w:rPr>
          <w:rStyle w:val="berSchr2Zchn"/>
          <w:rFonts w:eastAsiaTheme="majorEastAsia"/>
          <w:b/>
          <w:bCs/>
        </w:rPr>
        <w:t>3.2</w:t>
      </w:r>
      <w:r w:rsidR="000D7ABF">
        <w:rPr>
          <w:rStyle w:val="berSchr2Zchn"/>
          <w:rFonts w:eastAsiaTheme="majorEastAsia"/>
          <w:b/>
          <w:bCs/>
        </w:rPr>
        <w:tab/>
      </w:r>
      <w:r>
        <w:rPr>
          <w:rStyle w:val="berSchr2Zchn"/>
          <w:rFonts w:eastAsiaTheme="majorEastAsia"/>
          <w:b/>
          <w:bCs/>
        </w:rPr>
        <w:t>Ergebni</w:t>
      </w:r>
      <w:r w:rsidR="000D7ABF">
        <w:rPr>
          <w:rStyle w:val="berSchr2Zchn"/>
          <w:rFonts w:eastAsiaTheme="majorEastAsia"/>
          <w:b/>
          <w:bCs/>
        </w:rPr>
        <w:t>s</w:t>
      </w:r>
      <w:bookmarkEnd w:id="37"/>
    </w:p>
    <w:p w14:paraId="6EB191AB" w14:textId="0E661DCA" w:rsidR="00E464D6" w:rsidRPr="00E464D6" w:rsidRDefault="000D7ABF" w:rsidP="00E464D6">
      <w:r>
        <w:t xml:space="preserve">Präsentation von Key Methoden </w:t>
      </w:r>
    </w:p>
    <w:p w14:paraId="70FFA854" w14:textId="55B1EB99" w:rsidR="00E464D6" w:rsidRDefault="00E464D6" w:rsidP="00470E13">
      <w:pPr>
        <w:pStyle w:val="berSchr1"/>
        <w:numPr>
          <w:ilvl w:val="0"/>
          <w:numId w:val="3"/>
        </w:numPr>
      </w:pPr>
      <w:bookmarkStart w:id="38" w:name="_Toc108191437"/>
      <w:r>
        <w:lastRenderedPageBreak/>
        <w:t>Schluss</w:t>
      </w:r>
      <w:bookmarkEnd w:id="38"/>
    </w:p>
    <w:p w14:paraId="2CD01BC5" w14:textId="6D70B4A5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39" w:name="_Toc227928445"/>
      <w:bookmarkStart w:id="40" w:name="_Toc272478618"/>
      <w:bookmarkStart w:id="41" w:name="_Toc272479290"/>
      <w:bookmarkStart w:id="42" w:name="_Toc108191438"/>
      <w:r>
        <w:rPr>
          <w:rStyle w:val="berSchr2Zchn"/>
          <w:rFonts w:eastAsiaTheme="majorEastAsia"/>
          <w:b/>
          <w:bCs/>
        </w:rPr>
        <w:t xml:space="preserve">4.1 </w:t>
      </w:r>
      <w:r w:rsidRPr="00E464D6">
        <w:rPr>
          <w:rStyle w:val="berSchr2Zchn"/>
          <w:rFonts w:eastAsiaTheme="majorEastAsia"/>
          <w:b/>
          <w:bCs/>
        </w:rPr>
        <w:t>Diskussion</w:t>
      </w:r>
      <w:bookmarkEnd w:id="42"/>
    </w:p>
    <w:p w14:paraId="26BDB418" w14:textId="144CE0F6" w:rsidR="00E464D6" w:rsidRDefault="00E464D6" w:rsidP="00E464D6">
      <w:pPr>
        <w:pStyle w:val="berSchr2"/>
        <w:rPr>
          <w:rStyle w:val="berSchr2Zchn"/>
          <w:rFonts w:eastAsiaTheme="majorEastAsia"/>
          <w:b/>
          <w:bCs/>
        </w:rPr>
      </w:pPr>
      <w:bookmarkStart w:id="43" w:name="_Toc108191439"/>
      <w:r>
        <w:rPr>
          <w:rStyle w:val="berSchr2Zchn"/>
          <w:rFonts w:eastAsiaTheme="majorEastAsia"/>
          <w:b/>
          <w:bCs/>
        </w:rPr>
        <w:t>4.2 Ausblick</w:t>
      </w:r>
      <w:bookmarkEnd w:id="43"/>
      <w:r>
        <w:rPr>
          <w:rStyle w:val="berSchr2Zchn"/>
          <w:rFonts w:eastAsiaTheme="majorEastAsia"/>
          <w:b/>
          <w:bCs/>
        </w:rPr>
        <w:t xml:space="preserve"> </w:t>
      </w:r>
    </w:p>
    <w:p w14:paraId="645F0393" w14:textId="603F281A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71F25644" w14:textId="77777777" w:rsidR="000D7ABF" w:rsidRDefault="000D7ABF" w:rsidP="000D7ABF">
      <w:pPr>
        <w:rPr>
          <w:rStyle w:val="berSchr2Zchn"/>
          <w:rFonts w:eastAsiaTheme="majorEastAsia"/>
          <w:b w:val="0"/>
          <w:bCs w:val="0"/>
        </w:rPr>
      </w:pPr>
    </w:p>
    <w:p w14:paraId="1FF47998" w14:textId="77777777" w:rsidR="00E464D6" w:rsidRPr="00E464D6" w:rsidRDefault="00E464D6" w:rsidP="000D7ABF">
      <w:pPr>
        <w:pStyle w:val="berSchr2"/>
        <w:ind w:left="0" w:firstLine="0"/>
        <w:rPr>
          <w:rStyle w:val="berSchr2Zchn"/>
          <w:rFonts w:eastAsiaTheme="majorEastAsia"/>
          <w:b/>
          <w:bCs/>
        </w:rPr>
      </w:pPr>
    </w:p>
    <w:p w14:paraId="08331F71" w14:textId="77777777" w:rsidR="00E464D6" w:rsidRDefault="00E464D6" w:rsidP="000D7ABF">
      <w:pPr>
        <w:rPr>
          <w:rStyle w:val="berSchr2Zchn"/>
          <w:rFonts w:eastAsiaTheme="majorEastAsia"/>
          <w:b w:val="0"/>
          <w:bCs w:val="0"/>
        </w:rPr>
      </w:pPr>
    </w:p>
    <w:p w14:paraId="0F3CFCE4" w14:textId="77777777" w:rsidR="00500D05" w:rsidRPr="00E201BC" w:rsidRDefault="00500D05" w:rsidP="00500D05">
      <w:pPr>
        <w:pStyle w:val="berSchr1"/>
        <w:ind w:left="0" w:firstLine="0"/>
        <w:rPr>
          <w:lang w:val="en-US"/>
        </w:rPr>
      </w:pPr>
      <w:bookmarkStart w:id="44" w:name="_Toc272478619"/>
      <w:bookmarkStart w:id="45" w:name="_Toc272479291"/>
      <w:bookmarkStart w:id="46" w:name="_Toc108191440"/>
      <w:bookmarkEnd w:id="39"/>
      <w:bookmarkEnd w:id="40"/>
      <w:bookmarkEnd w:id="41"/>
      <w:r w:rsidRPr="00E201BC">
        <w:rPr>
          <w:lang w:val="en-US"/>
        </w:rPr>
        <w:lastRenderedPageBreak/>
        <w:t>Index</w:t>
      </w:r>
      <w:bookmarkEnd w:id="44"/>
      <w:bookmarkEnd w:id="45"/>
      <w:bookmarkEnd w:id="46"/>
    </w:p>
    <w:p w14:paraId="31BE69B5" w14:textId="77777777" w:rsidR="00500D05" w:rsidRDefault="00500D05" w:rsidP="00500D05">
      <w:pPr>
        <w:rPr>
          <w:noProof/>
        </w:rPr>
        <w:sectPr w:rsidR="00500D05" w:rsidSect="00DE6F50">
          <w:footerReference w:type="default" r:id="rId18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INDEX \c "2" \z "1031" </w:instrText>
      </w:r>
      <w:r>
        <w:fldChar w:fldCharType="separate"/>
      </w:r>
    </w:p>
    <w:p w14:paraId="70EA050A" w14:textId="77777777" w:rsidR="00500D05" w:rsidRDefault="00500D05" w:rsidP="00500D05">
      <w:pPr>
        <w:pStyle w:val="Index1"/>
        <w:tabs>
          <w:tab w:val="right" w:leader="dot" w:pos="4023"/>
        </w:tabs>
        <w:rPr>
          <w:noProof/>
        </w:rPr>
      </w:pPr>
      <w:r>
        <w:rPr>
          <w:noProof/>
        </w:rPr>
        <w:t>Webservice</w:t>
      </w:r>
    </w:p>
    <w:p w14:paraId="5CD04AFD" w14:textId="77777777" w:rsidR="00500D05" w:rsidRDefault="00500D05" w:rsidP="00500D05">
      <w:pPr>
        <w:pStyle w:val="Index2"/>
        <w:tabs>
          <w:tab w:val="right" w:leader="dot" w:pos="4023"/>
        </w:tabs>
        <w:rPr>
          <w:noProof/>
        </w:rPr>
      </w:pPr>
      <w:r>
        <w:rPr>
          <w:noProof/>
        </w:rPr>
        <w:t>Kernelemente  2</w:t>
      </w:r>
    </w:p>
    <w:p w14:paraId="3DD9BD94" w14:textId="77777777" w:rsidR="00500D05" w:rsidRDefault="00500D05" w:rsidP="00500D05">
      <w:pPr>
        <w:rPr>
          <w:noProof/>
        </w:r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num="2" w:space="720"/>
          <w:docGrid w:linePitch="360"/>
        </w:sectPr>
      </w:pPr>
    </w:p>
    <w:p w14:paraId="654A9F4B" w14:textId="77777777" w:rsidR="00500D05" w:rsidRDefault="00500D05" w:rsidP="00500D05">
      <w:r>
        <w:fldChar w:fldCharType="end"/>
      </w:r>
    </w:p>
    <w:p w14:paraId="7ACDF9DA" w14:textId="77777777" w:rsidR="00500D05" w:rsidRDefault="00500D05" w:rsidP="00500D05"/>
    <w:p w14:paraId="4AF718D4" w14:textId="77777777" w:rsidR="00500D05" w:rsidRDefault="00500D05" w:rsidP="00500D05">
      <w:pPr>
        <w:sectPr w:rsidR="00500D05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048067F1" w14:textId="77777777" w:rsidR="00500D05" w:rsidRPr="002E0AB7" w:rsidRDefault="00500D05" w:rsidP="00500D05">
      <w:pPr>
        <w:pStyle w:val="berSchr1"/>
        <w:ind w:left="0" w:firstLine="0"/>
      </w:pPr>
      <w:bookmarkStart w:id="47" w:name="_Toc272478620"/>
      <w:bookmarkStart w:id="48" w:name="_Toc272479292"/>
      <w:bookmarkStart w:id="49" w:name="_Toc108191441"/>
      <w:r w:rsidRPr="002E0AB7">
        <w:lastRenderedPageBreak/>
        <w:t>Literatur</w:t>
      </w:r>
      <w:bookmarkEnd w:id="47"/>
      <w:bookmarkEnd w:id="48"/>
      <w:bookmarkEnd w:id="49"/>
    </w:p>
    <w:tbl>
      <w:tblPr>
        <w:tblW w:w="8358" w:type="dxa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1648"/>
        <w:gridCol w:w="6710"/>
      </w:tblGrid>
      <w:tr w:rsidR="00500D05" w:rsidRPr="00AA5AEB" w14:paraId="7B02741B" w14:textId="77777777" w:rsidTr="00BB0EAB">
        <w:tc>
          <w:tcPr>
            <w:tcW w:w="1648" w:type="dxa"/>
          </w:tcPr>
          <w:p w14:paraId="4D2043BE" w14:textId="77777777" w:rsidR="00500D05" w:rsidRPr="00AA5AEB" w:rsidRDefault="00500D05" w:rsidP="00BB0EAB">
            <w:r w:rsidRPr="00AA5AEB">
              <w:t>[</w:t>
            </w:r>
            <w:proofErr w:type="spellStart"/>
            <w:r>
              <w:t>namenskürzeljahr</w:t>
            </w:r>
            <w:proofErr w:type="spellEnd"/>
            <w:r w:rsidRPr="00AA5AEB">
              <w:t>]</w:t>
            </w:r>
          </w:p>
        </w:tc>
        <w:tc>
          <w:tcPr>
            <w:tcW w:w="6710" w:type="dxa"/>
          </w:tcPr>
          <w:p w14:paraId="69D3BCE4" w14:textId="77777777" w:rsidR="00500D05" w:rsidRPr="00AA5AEB" w:rsidRDefault="00500D05" w:rsidP="00BB0EAB">
            <w:r>
              <w:t>&lt;</w:t>
            </w:r>
            <w:proofErr w:type="spellStart"/>
            <w:r>
              <w:t>name</w:t>
            </w:r>
            <w:proofErr w:type="spellEnd"/>
            <w:r>
              <w:t>&gt;, &lt;</w:t>
            </w:r>
            <w:proofErr w:type="spellStart"/>
            <w:r>
              <w:t>vorname</w:t>
            </w:r>
            <w:proofErr w:type="spellEnd"/>
            <w:r>
              <w:t>&gt;: &lt;</w:t>
            </w:r>
            <w:proofErr w:type="spellStart"/>
            <w:r>
              <w:t>titel</w:t>
            </w:r>
            <w:proofErr w:type="spellEnd"/>
            <w:r>
              <w:t xml:space="preserve"> des </w:t>
            </w:r>
            <w:proofErr w:type="spellStart"/>
            <w:r>
              <w:t>buches|artikels</w:t>
            </w:r>
            <w:proofErr w:type="spellEnd"/>
            <w:r>
              <w:t xml:space="preserve">|…&gt;, </w:t>
            </w:r>
            <w:r>
              <w:br/>
              <w:t>&lt;</w:t>
            </w:r>
            <w:proofErr w:type="spellStart"/>
            <w:r>
              <w:t>erscheinungsort</w:t>
            </w:r>
            <w:proofErr w:type="spellEnd"/>
            <w:r>
              <w:t>&gt;, &lt;</w:t>
            </w:r>
            <w:proofErr w:type="spellStart"/>
            <w:r>
              <w:t>verlag</w:t>
            </w:r>
            <w:proofErr w:type="spellEnd"/>
            <w:r>
              <w:t>&gt;, &lt;</w:t>
            </w:r>
            <w:proofErr w:type="spellStart"/>
            <w:r>
              <w:t>jahr</w:t>
            </w:r>
            <w:proofErr w:type="spellEnd"/>
            <w:r>
              <w:t xml:space="preserve">&gt; </w:t>
            </w:r>
            <w:r>
              <w:br/>
              <w:t>oder</w:t>
            </w:r>
            <w:r>
              <w:br/>
              <w:t>&lt;</w:t>
            </w:r>
            <w:proofErr w:type="spellStart"/>
            <w:r>
              <w:t>url</w:t>
            </w:r>
            <w:proofErr w:type="spellEnd"/>
            <w:r>
              <w:t>&gt;, verfügbar am &lt;</w:t>
            </w:r>
            <w:proofErr w:type="spellStart"/>
            <w:r>
              <w:t>datum</w:t>
            </w:r>
            <w:proofErr w:type="spellEnd"/>
            <w:r>
              <w:t xml:space="preserve">, </w:t>
            </w:r>
            <w:proofErr w:type="spellStart"/>
            <w:r>
              <w:t>uhrzeit</w:t>
            </w:r>
            <w:proofErr w:type="spellEnd"/>
            <w:r>
              <w:t>&gt;</w:t>
            </w:r>
          </w:p>
        </w:tc>
      </w:tr>
      <w:tr w:rsidR="00500D05" w:rsidRPr="00AA5AEB" w14:paraId="253276B9" w14:textId="77777777" w:rsidTr="00BB0EAB">
        <w:tc>
          <w:tcPr>
            <w:tcW w:w="1648" w:type="dxa"/>
          </w:tcPr>
          <w:p w14:paraId="282D24A0" w14:textId="77777777" w:rsidR="00500D05" w:rsidRPr="00AA5AEB" w:rsidRDefault="00500D05" w:rsidP="00BB0EAB"/>
        </w:tc>
        <w:tc>
          <w:tcPr>
            <w:tcW w:w="6710" w:type="dxa"/>
          </w:tcPr>
          <w:p w14:paraId="66E2C87E" w14:textId="77777777" w:rsidR="00500D05" w:rsidRPr="00AA5AEB" w:rsidRDefault="00500D05" w:rsidP="00BB0EAB">
            <w:pPr>
              <w:rPr>
                <w:rFonts w:cs="Arial"/>
                <w:lang w:val="de-AT"/>
              </w:rPr>
            </w:pPr>
          </w:p>
        </w:tc>
      </w:tr>
      <w:tr w:rsidR="00500D05" w:rsidRPr="00AA5AEB" w14:paraId="2D66B960" w14:textId="77777777" w:rsidTr="00BB0EAB">
        <w:tc>
          <w:tcPr>
            <w:tcW w:w="1648" w:type="dxa"/>
          </w:tcPr>
          <w:p w14:paraId="1C014EBB" w14:textId="77777777" w:rsidR="00500D05" w:rsidRPr="00AA5AEB" w:rsidRDefault="00500D05" w:rsidP="00BB0EAB"/>
        </w:tc>
        <w:tc>
          <w:tcPr>
            <w:tcW w:w="6710" w:type="dxa"/>
          </w:tcPr>
          <w:p w14:paraId="79362642" w14:textId="77777777" w:rsidR="00500D05" w:rsidRPr="00AA5AEB" w:rsidRDefault="00500D05" w:rsidP="00BB0EAB"/>
        </w:tc>
      </w:tr>
      <w:tr w:rsidR="00500D05" w:rsidRPr="00AA5AEB" w14:paraId="233123DB" w14:textId="77777777" w:rsidTr="00BB0EAB">
        <w:tc>
          <w:tcPr>
            <w:tcW w:w="1648" w:type="dxa"/>
          </w:tcPr>
          <w:p w14:paraId="58E2540B" w14:textId="77777777" w:rsidR="00500D05" w:rsidRPr="00AA5AEB" w:rsidRDefault="00500D05" w:rsidP="00BB0EAB"/>
        </w:tc>
        <w:tc>
          <w:tcPr>
            <w:tcW w:w="6710" w:type="dxa"/>
          </w:tcPr>
          <w:p w14:paraId="7DBEFE5D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  <w:tr w:rsidR="00500D05" w:rsidRPr="00AA5AEB" w14:paraId="23FA8A5D" w14:textId="77777777" w:rsidTr="00BB0EAB">
        <w:tc>
          <w:tcPr>
            <w:tcW w:w="1648" w:type="dxa"/>
          </w:tcPr>
          <w:p w14:paraId="2F395BF5" w14:textId="77777777" w:rsidR="00500D05" w:rsidRPr="00AA5AEB" w:rsidRDefault="00500D05" w:rsidP="00BB0EAB"/>
        </w:tc>
        <w:tc>
          <w:tcPr>
            <w:tcW w:w="6710" w:type="dxa"/>
          </w:tcPr>
          <w:p w14:paraId="46897FD9" w14:textId="77777777" w:rsidR="00500D05" w:rsidRPr="00AA5AEB" w:rsidRDefault="00500D05" w:rsidP="00BB0EAB">
            <w:pPr>
              <w:rPr>
                <w:rFonts w:cs="Arial"/>
              </w:rPr>
            </w:pPr>
          </w:p>
        </w:tc>
      </w:tr>
    </w:tbl>
    <w:p w14:paraId="5D9AE627" w14:textId="77777777" w:rsidR="00500D05" w:rsidRDefault="00500D05" w:rsidP="00500D05">
      <w:pPr>
        <w:pStyle w:val="berSchr1"/>
        <w:ind w:left="0" w:firstLine="0"/>
        <w:sectPr w:rsidR="00500D05" w:rsidSect="00DE6F50">
          <w:footerReference w:type="even" r:id="rId19"/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  <w:bookmarkStart w:id="50" w:name="_Toc272478621"/>
      <w:bookmarkStart w:id="51" w:name="_Toc272479293"/>
    </w:p>
    <w:p w14:paraId="1A7C543E" w14:textId="77777777" w:rsidR="00500D05" w:rsidRPr="00965E81" w:rsidRDefault="00500D05" w:rsidP="00500D05">
      <w:pPr>
        <w:pStyle w:val="berSchr1"/>
        <w:ind w:left="0" w:firstLine="0"/>
      </w:pPr>
      <w:bookmarkStart w:id="52" w:name="_Toc108191442"/>
      <w:r w:rsidRPr="00965E81">
        <w:lastRenderedPageBreak/>
        <w:t>Anlagen</w:t>
      </w:r>
      <w:bookmarkEnd w:id="50"/>
      <w:bookmarkEnd w:id="51"/>
      <w:bookmarkEnd w:id="52"/>
    </w:p>
    <w:p w14:paraId="2EB87B7B" w14:textId="77777777" w:rsidR="00500D05" w:rsidRPr="00D61A73" w:rsidRDefault="00500D05" w:rsidP="00500D05">
      <w:r w:rsidRPr="00D61A73">
        <w:t>Teil 1 ……………………………………………………………………………………</w:t>
      </w:r>
      <w:r w:rsidRPr="00D61A73">
        <w:tab/>
        <w:t>A-I</w:t>
      </w:r>
    </w:p>
    <w:p w14:paraId="7665F6EC" w14:textId="77777777" w:rsidR="00500D05" w:rsidRPr="00D61A73" w:rsidRDefault="00500D05" w:rsidP="00500D05">
      <w:r w:rsidRPr="0022530C">
        <w:t>Teil 2 ……………………………………………………………………………………</w:t>
      </w:r>
      <w:r w:rsidRPr="0022530C">
        <w:tab/>
      </w:r>
      <w:r w:rsidRPr="00D61A73">
        <w:t>A-II</w:t>
      </w:r>
      <w:bookmarkStart w:id="53" w:name="_Toc272478622"/>
      <w:bookmarkStart w:id="54" w:name="_Toc272479294"/>
      <w:r w:rsidRPr="00D61A73">
        <w:t>I</w:t>
      </w:r>
    </w:p>
    <w:p w14:paraId="40BEA263" w14:textId="77777777" w:rsidR="00500D05" w:rsidRPr="00D61A73" w:rsidRDefault="00500D05" w:rsidP="00500D05">
      <w:r w:rsidRPr="00D61A73">
        <w:t>Teil 3 ……………………………………………………………………………………</w:t>
      </w:r>
      <w:r w:rsidRPr="00D61A73">
        <w:tab/>
        <w:t>A-V</w:t>
      </w:r>
    </w:p>
    <w:p w14:paraId="6C68841B" w14:textId="77777777" w:rsidR="00500D05" w:rsidRPr="00D61A73" w:rsidRDefault="00500D05" w:rsidP="00500D05"/>
    <w:p w14:paraId="00A0FF57" w14:textId="77777777" w:rsidR="00500D05" w:rsidRPr="009A3078" w:rsidRDefault="00500D05" w:rsidP="00500D05">
      <w:pPr>
        <w:sectPr w:rsidR="00500D05" w:rsidRPr="009A3078" w:rsidSect="00DE6F50">
          <w:type w:val="oddPage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3B706613" w14:textId="77777777" w:rsidR="00500D05" w:rsidRPr="00D61A73" w:rsidRDefault="00500D05" w:rsidP="00500D05">
      <w:pPr>
        <w:sectPr w:rsidR="00500D05" w:rsidRPr="00D61A73" w:rsidSect="00DE6F50">
          <w:type w:val="continuous"/>
          <w:pgSz w:w="11906" w:h="16838" w:code="9"/>
          <w:pgMar w:top="1134" w:right="1134" w:bottom="1474" w:left="1985" w:header="709" w:footer="709" w:gutter="0"/>
          <w:cols w:space="708"/>
          <w:docGrid w:linePitch="360"/>
        </w:sectPr>
      </w:pPr>
    </w:p>
    <w:p w14:paraId="6208CCF4" w14:textId="77777777" w:rsidR="00500D05" w:rsidRPr="00165ACA" w:rsidRDefault="00500D05" w:rsidP="00500D05">
      <w:pPr>
        <w:pStyle w:val="berSchr1"/>
        <w:ind w:left="0" w:firstLine="0"/>
      </w:pPr>
      <w:bookmarkStart w:id="55" w:name="_Toc108191443"/>
      <w:r w:rsidRPr="00165ACA">
        <w:lastRenderedPageBreak/>
        <w:t>Anlagen, Teil 1</w:t>
      </w:r>
      <w:bookmarkEnd w:id="53"/>
      <w:bookmarkEnd w:id="54"/>
      <w:bookmarkEnd w:id="55"/>
    </w:p>
    <w:p w14:paraId="06ABA115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default" r:id="rId20"/>
          <w:footerReference w:type="default" r:id="rId21"/>
          <w:type w:val="oddPage"/>
          <w:pgSz w:w="11906" w:h="16838" w:code="9"/>
          <w:pgMar w:top="1134" w:right="1134" w:bottom="1474" w:left="1985" w:header="709" w:footer="709" w:gutter="0"/>
          <w:pgNumType w:fmt="upperRoman" w:start="1"/>
          <w:cols w:space="708"/>
          <w:docGrid w:linePitch="360"/>
        </w:sectPr>
      </w:pPr>
      <w:r w:rsidRPr="00165ACA">
        <w:rPr>
          <w:rFonts w:ascii="Arial" w:hAnsi="Arial" w:cs="Arial"/>
          <w:lang w:val="de-DE"/>
        </w:rPr>
        <w:t>&lt;</w:t>
      </w:r>
      <w:proofErr w:type="spellStart"/>
      <w:r w:rsidRPr="00165ACA">
        <w:rPr>
          <w:rFonts w:ascii="Arial" w:hAnsi="Arial" w:cs="Arial"/>
          <w:lang w:val="de-DE"/>
        </w:rPr>
        <w:t>inhalt</w:t>
      </w:r>
      <w:proofErr w:type="spellEnd"/>
      <w:r w:rsidRPr="00165ACA">
        <w:rPr>
          <w:rFonts w:ascii="Arial" w:hAnsi="Arial" w:cs="Arial"/>
          <w:lang w:val="de-DE"/>
        </w:rPr>
        <w:t xml:space="preserve"> </w:t>
      </w:r>
      <w:proofErr w:type="spellStart"/>
      <w:r w:rsidRPr="00165ACA">
        <w:rPr>
          <w:rFonts w:ascii="Arial" w:hAnsi="Arial" w:cs="Arial"/>
          <w:lang w:val="de-DE"/>
        </w:rPr>
        <w:t>anlage</w:t>
      </w:r>
      <w:proofErr w:type="spellEnd"/>
      <w:r w:rsidRPr="00165ACA">
        <w:rPr>
          <w:rFonts w:ascii="Arial" w:hAnsi="Arial" w:cs="Arial"/>
          <w:lang w:val="de-DE"/>
        </w:rPr>
        <w:t xml:space="preserve"> teil1</w:t>
      </w:r>
      <w:r>
        <w:rPr>
          <w:rFonts w:ascii="Arial" w:hAnsi="Arial" w:cs="Arial"/>
          <w:lang w:val="de-DE"/>
        </w:rPr>
        <w:t>&gt;</w:t>
      </w:r>
    </w:p>
    <w:p w14:paraId="014F6073" w14:textId="77777777" w:rsidR="00500D05" w:rsidRPr="00165ACA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D33C9A2" w14:textId="77777777" w:rsidR="00500D05" w:rsidRPr="002824DF" w:rsidRDefault="00500D05" w:rsidP="00500D05">
      <w:pPr>
        <w:pStyle w:val="berSchr1"/>
        <w:ind w:left="0" w:firstLine="0"/>
      </w:pPr>
      <w:bookmarkStart w:id="56" w:name="_Toc272478623"/>
      <w:bookmarkStart w:id="57" w:name="_Toc272479295"/>
      <w:bookmarkStart w:id="58" w:name="_Toc108191444"/>
      <w:r w:rsidRPr="002824DF">
        <w:lastRenderedPageBreak/>
        <w:t>Anlagen, Teil 2</w:t>
      </w:r>
      <w:bookmarkEnd w:id="56"/>
      <w:bookmarkEnd w:id="57"/>
      <w:bookmarkEnd w:id="58"/>
    </w:p>
    <w:p w14:paraId="26CB2BF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 w:rsidRPr="002824DF">
        <w:rPr>
          <w:rFonts w:ascii="Arial" w:hAnsi="Arial" w:cs="Arial"/>
          <w:lang w:val="de-DE"/>
        </w:rPr>
        <w:t>&lt;</w:t>
      </w:r>
      <w:proofErr w:type="spellStart"/>
      <w:r w:rsidRPr="002824DF">
        <w:rPr>
          <w:rFonts w:ascii="Arial" w:hAnsi="Arial" w:cs="Arial"/>
          <w:lang w:val="de-DE"/>
        </w:rPr>
        <w:t>inhalt</w:t>
      </w:r>
      <w:proofErr w:type="spellEnd"/>
      <w:r w:rsidRPr="002824DF">
        <w:rPr>
          <w:rFonts w:ascii="Arial" w:hAnsi="Arial" w:cs="Arial"/>
          <w:lang w:val="de-DE"/>
        </w:rPr>
        <w:t xml:space="preserve"> </w:t>
      </w:r>
      <w:proofErr w:type="spellStart"/>
      <w:r w:rsidRPr="002824DF">
        <w:rPr>
          <w:rFonts w:ascii="Arial" w:hAnsi="Arial" w:cs="Arial"/>
          <w:lang w:val="de-DE"/>
        </w:rPr>
        <w:t>anlage</w:t>
      </w:r>
      <w:proofErr w:type="spellEnd"/>
      <w:r w:rsidRPr="002824DF">
        <w:rPr>
          <w:rFonts w:ascii="Arial" w:hAnsi="Arial" w:cs="Arial"/>
          <w:lang w:val="de-DE"/>
        </w:rPr>
        <w:t xml:space="preserve"> teil2&gt;</w:t>
      </w:r>
    </w:p>
    <w:p w14:paraId="5B634992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0B0A5CE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  <w:sectPr w:rsidR="00500D05" w:rsidSect="00DE6F50">
          <w:headerReference w:type="even" r:id="rId22"/>
          <w:type w:val="even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2799DA5D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545AE538" w14:textId="77777777" w:rsidR="00500D05" w:rsidRPr="002824DF" w:rsidRDefault="00500D05" w:rsidP="00500D05">
      <w:pPr>
        <w:pStyle w:val="berSchr1"/>
        <w:ind w:left="0" w:firstLine="0"/>
      </w:pPr>
      <w:bookmarkStart w:id="59" w:name="_Toc108191445"/>
      <w:r w:rsidRPr="002824DF">
        <w:lastRenderedPageBreak/>
        <w:t xml:space="preserve">Anlagen, </w:t>
      </w:r>
      <w:r>
        <w:t>Teil 3</w:t>
      </w:r>
      <w:bookmarkEnd w:id="59"/>
    </w:p>
    <w:p w14:paraId="3E188177" w14:textId="77777777" w:rsidR="00500D05" w:rsidRPr="002824DF" w:rsidRDefault="00500D05" w:rsidP="00500D05"/>
    <w:p w14:paraId="4D2B9031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&lt;</w:t>
      </w:r>
      <w:proofErr w:type="spellStart"/>
      <w:r>
        <w:rPr>
          <w:rFonts w:ascii="Arial" w:hAnsi="Arial" w:cs="Arial"/>
          <w:lang w:val="de-DE"/>
        </w:rPr>
        <w:t>inhalt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anlage</w:t>
      </w:r>
      <w:proofErr w:type="spellEnd"/>
      <w:r>
        <w:rPr>
          <w:rFonts w:ascii="Arial" w:hAnsi="Arial" w:cs="Arial"/>
          <w:lang w:val="de-DE"/>
        </w:rPr>
        <w:t xml:space="preserve"> teil3</w:t>
      </w:r>
      <w:r w:rsidRPr="002824DF">
        <w:rPr>
          <w:rFonts w:ascii="Arial" w:hAnsi="Arial" w:cs="Arial"/>
          <w:lang w:val="de-DE"/>
        </w:rPr>
        <w:t>&gt;</w:t>
      </w:r>
    </w:p>
    <w:p w14:paraId="1B47791A" w14:textId="77777777" w:rsidR="00500D05" w:rsidRDefault="00500D05" w:rsidP="00500D05">
      <w:pPr>
        <w:pStyle w:val="NonProp"/>
        <w:rPr>
          <w:rFonts w:ascii="Arial" w:hAnsi="Arial" w:cs="Arial"/>
          <w:lang w:val="de-DE"/>
        </w:rPr>
      </w:pPr>
    </w:p>
    <w:p w14:paraId="1FFD90FF" w14:textId="77777777" w:rsidR="00500D05" w:rsidRPr="002824DF" w:rsidRDefault="00500D05" w:rsidP="00500D05">
      <w:pPr>
        <w:pStyle w:val="SourceCode"/>
        <w:spacing w:line="276" w:lineRule="auto"/>
        <w:rPr>
          <w:rFonts w:ascii="Arial" w:hAnsi="Arial" w:cs="Arial"/>
          <w:lang w:val="de-DE"/>
        </w:rPr>
        <w:sectPr w:rsidR="00500D05" w:rsidRPr="002824DF" w:rsidSect="00DE6F50">
          <w:type w:val="oddPage"/>
          <w:pgSz w:w="11906" w:h="16838" w:code="9"/>
          <w:pgMar w:top="1134" w:right="1134" w:bottom="1474" w:left="1985" w:header="709" w:footer="709" w:gutter="0"/>
          <w:pgNumType w:fmt="upperRoman"/>
          <w:cols w:space="708"/>
          <w:docGrid w:linePitch="360"/>
        </w:sectPr>
      </w:pPr>
    </w:p>
    <w:p w14:paraId="5DB0431A" w14:textId="77777777" w:rsidR="00500D05" w:rsidRPr="00CB6C94" w:rsidRDefault="00500D05" w:rsidP="00500D05">
      <w:pPr>
        <w:pStyle w:val="berSchr1"/>
        <w:ind w:left="0" w:firstLine="0"/>
      </w:pPr>
      <w:bookmarkStart w:id="60" w:name="_Toc282529025"/>
      <w:bookmarkStart w:id="61" w:name="_Toc282530388"/>
      <w:bookmarkStart w:id="62" w:name="_Toc108191446"/>
      <w:r>
        <w:lastRenderedPageBreak/>
        <w:t>Selbstständigkeitserklärung</w:t>
      </w:r>
      <w:bookmarkEnd w:id="60"/>
      <w:bookmarkEnd w:id="61"/>
      <w:bookmarkEnd w:id="62"/>
    </w:p>
    <w:p w14:paraId="4E0B2CB0" w14:textId="77777777" w:rsidR="00500D05" w:rsidRDefault="00500D05" w:rsidP="00500D05">
      <w:r>
        <w:t xml:space="preserve">Hiermit erkläre ich, dass ich die vorliegende Arbeit selbstständig und nur unter Verwendung der angegebenen Literatur und Hilfsmittel angefertigt habe. </w:t>
      </w:r>
    </w:p>
    <w:p w14:paraId="1DBE3986" w14:textId="77777777" w:rsidR="00500D05" w:rsidRDefault="00500D05" w:rsidP="00500D05">
      <w:r>
        <w:t xml:space="preserve">Stellen, die wörtlich oder sinngemäß aus Quellen entnommen wurden, sind als solche kenntlich gemacht. </w:t>
      </w:r>
    </w:p>
    <w:p w14:paraId="25B19E80" w14:textId="77777777" w:rsidR="00500D05" w:rsidRDefault="00500D05" w:rsidP="00500D05">
      <w:r>
        <w:t>Diese Arbeit wurde in gleicher oder ähnlicher Form noch keiner anderen Prüfungsbehörde vorgelegt.</w:t>
      </w:r>
    </w:p>
    <w:p w14:paraId="2A1A5FA8" w14:textId="77777777" w:rsidR="00500D05" w:rsidRDefault="00500D05" w:rsidP="00500D05"/>
    <w:p w14:paraId="50D46AA0" w14:textId="77777777" w:rsidR="00500D05" w:rsidRDefault="00500D05" w:rsidP="00500D05">
      <w:r>
        <w:t>&lt;</w:t>
      </w:r>
      <w:proofErr w:type="spellStart"/>
      <w:r>
        <w:t>ort</w:t>
      </w:r>
      <w:proofErr w:type="spellEnd"/>
      <w:r>
        <w:t>&gt;, den &lt;tag</w:t>
      </w:r>
      <w:proofErr w:type="gramStart"/>
      <w:r>
        <w:t>&gt;.&lt;</w:t>
      </w:r>
      <w:proofErr w:type="spellStart"/>
      <w:proofErr w:type="gramEnd"/>
      <w:r>
        <w:t>monat</w:t>
      </w:r>
      <w:proofErr w:type="spellEnd"/>
      <w:r>
        <w:t>&gt;.&lt;</w:t>
      </w:r>
      <w:proofErr w:type="spellStart"/>
      <w:r>
        <w:t>jahr</w:t>
      </w:r>
      <w:proofErr w:type="spellEnd"/>
      <w:r>
        <w:t>&gt;</w:t>
      </w:r>
    </w:p>
    <w:p w14:paraId="000B579E" w14:textId="77777777" w:rsidR="00500D05" w:rsidRDefault="00500D05" w:rsidP="00500D05"/>
    <w:p w14:paraId="4E2CF38E" w14:textId="77777777" w:rsidR="00500D05" w:rsidRDefault="00500D05" w:rsidP="00500D05"/>
    <w:p w14:paraId="2D888068" w14:textId="77777777" w:rsidR="00500D05" w:rsidRDefault="00500D05" w:rsidP="00500D05">
      <w:r>
        <w:t>&lt;</w:t>
      </w:r>
      <w:proofErr w:type="spellStart"/>
      <w:r>
        <w:t>unterschrift</w:t>
      </w:r>
      <w:proofErr w:type="spellEnd"/>
      <w:r>
        <w:t>&gt;</w:t>
      </w:r>
    </w:p>
    <w:p w14:paraId="68B2D385" w14:textId="77777777" w:rsidR="00500D05" w:rsidRPr="002B4EC5" w:rsidRDefault="00500D05" w:rsidP="00500D05">
      <w:r>
        <w:t>&lt;</w:t>
      </w:r>
      <w:proofErr w:type="spellStart"/>
      <w:r>
        <w:t>vorname</w:t>
      </w:r>
      <w:proofErr w:type="spellEnd"/>
      <w:r>
        <w:t>&gt; &lt;</w:t>
      </w:r>
      <w:proofErr w:type="spellStart"/>
      <w:r>
        <w:t>name</w:t>
      </w:r>
      <w:proofErr w:type="spellEnd"/>
      <w:r>
        <w:t>&gt;</w:t>
      </w:r>
    </w:p>
    <w:p w14:paraId="0753BE9F" w14:textId="77777777" w:rsidR="00500D05" w:rsidRDefault="00500D05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7FE7B5A" w14:textId="0EE6C55A" w:rsidR="004906B0" w:rsidRPr="00456599" w:rsidRDefault="00500D05" w:rsidP="004A3F2F">
      <w:pPr>
        <w:rPr>
          <w:rFonts w:cs="Arial"/>
        </w:rPr>
      </w:pPr>
      <w:r>
        <w:rPr>
          <w:rFonts w:cs="Arial"/>
        </w:rPr>
        <w:lastRenderedPageBreak/>
        <w:t xml:space="preserve"> </w:t>
      </w:r>
    </w:p>
    <w:sectPr w:rsidR="004906B0" w:rsidRPr="00456599" w:rsidSect="004F045D">
      <w:type w:val="oddPage"/>
      <w:pgSz w:w="11906" w:h="16838"/>
      <w:pgMar w:top="1134" w:right="1247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567AE" w14:textId="77777777" w:rsidR="000171DD" w:rsidRDefault="000171DD" w:rsidP="00201FB4">
      <w:r>
        <w:separator/>
      </w:r>
    </w:p>
  </w:endnote>
  <w:endnote w:type="continuationSeparator" w:id="0">
    <w:p w14:paraId="165D8479" w14:textId="77777777" w:rsidR="000171DD" w:rsidRDefault="000171DD" w:rsidP="0020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56D28" w14:textId="77777777" w:rsidR="00500D05" w:rsidRDefault="00500D0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E87C" w14:textId="77777777" w:rsidR="00500D05" w:rsidRDefault="00500D0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A8B2B" w14:textId="10ACECF8" w:rsidR="00500D05" w:rsidRDefault="00500D05">
    <w:pPr>
      <w:pStyle w:val="Fuzeile"/>
    </w:pPr>
    <w:r>
      <w:fldChar w:fldCharType="begin"/>
    </w:r>
    <w:r>
      <w:instrText xml:space="preserve"> STYLEREF  "Überschrift 1"  \* MERGEFORMAT </w:instrText>
    </w:r>
    <w:r>
      <w:fldChar w:fldCharType="separate"/>
    </w:r>
    <w:r w:rsidR="000D7ABF">
      <w:rPr>
        <w:b/>
        <w:bCs/>
        <w:noProof/>
      </w:rPr>
      <w:t>Fehler! Kein Text mit angegebener Formatvorlage im Dokument.</w:t>
    </w:r>
    <w:r>
      <w:fldChar w:fldCharType="end"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BD41" w14:textId="77777777" w:rsidR="00500D05" w:rsidRPr="00727B34" w:rsidRDefault="00500D05" w:rsidP="00727B34">
    <w:pPr>
      <w:pStyle w:val="Fuzeil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0B4F0" w14:textId="77777777" w:rsidR="00500D05" w:rsidRPr="00851559" w:rsidRDefault="00500D05" w:rsidP="00851559">
    <w:pPr>
      <w:pStyle w:val="Fuzeil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B7E9" w14:textId="77777777" w:rsidR="00500D05" w:rsidRPr="00851559" w:rsidRDefault="00500D05" w:rsidP="0085155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FA7C8" w14:textId="77777777" w:rsidR="000171DD" w:rsidRDefault="000171DD" w:rsidP="00201FB4">
      <w:r>
        <w:separator/>
      </w:r>
    </w:p>
  </w:footnote>
  <w:footnote w:type="continuationSeparator" w:id="0">
    <w:p w14:paraId="52913466" w14:textId="77777777" w:rsidR="000171DD" w:rsidRDefault="000171DD" w:rsidP="00201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988EF" w14:textId="77777777" w:rsidR="00500D05" w:rsidRDefault="00500D05" w:rsidP="00727B34">
    <w:pPr>
      <w:pStyle w:val="Kopfzeil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STYLEREF  _ÜberSchr1  \* MERGEFORMAT </w:instrText>
    </w:r>
    <w:r>
      <w:fldChar w:fldCharType="separate"/>
    </w:r>
    <w:r>
      <w:rPr>
        <w:noProof/>
      </w:rPr>
      <w:t>Kapitel A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A5AB" w14:textId="34E43563" w:rsidR="00500D05" w:rsidRDefault="00500D05" w:rsidP="00727B34">
    <w:pPr>
      <w:pStyle w:val="Kopfzeile"/>
    </w:pPr>
    <w:r>
      <w:fldChar w:fldCharType="begin"/>
    </w:r>
    <w:r>
      <w:instrText xml:space="preserve"> STYLEREF  _ÜberSchr1  \* MERGEFORMAT </w:instrText>
    </w:r>
    <w:r w:rsidR="00E464D6">
      <w:fldChar w:fldCharType="separate"/>
    </w:r>
    <w:r w:rsidR="00B06C55">
      <w:rPr>
        <w:noProof/>
      </w:rPr>
      <w:t>Anlagen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7A04" w14:textId="77777777" w:rsidR="00500D05" w:rsidRDefault="00500D05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24DE3" w14:textId="07F4FD95" w:rsidR="00500D05" w:rsidRDefault="00500D05" w:rsidP="00727B34">
    <w:pPr>
      <w:pStyle w:val="Kopfzeile"/>
    </w:pPr>
    <w:r>
      <w:fldChar w:fldCharType="begin"/>
    </w:r>
    <w:r>
      <w:instrText xml:space="preserve"> STYLEREF  _ÜberSchr1  \* MERGEFORMAT </w:instrText>
    </w:r>
    <w:r>
      <w:fldChar w:fldCharType="separate"/>
    </w:r>
    <w:r w:rsidR="00B06C55">
      <w:rPr>
        <w:noProof/>
      </w:rPr>
      <w:t>Anlagen, Teil 1</w:t>
    </w:r>
    <w:r>
      <w:rPr>
        <w:noProof/>
      </w:rPr>
      <w:fldChar w:fldCharType="end"/>
    </w:r>
    <w:r>
      <w:tab/>
    </w:r>
    <w:r>
      <w:tab/>
      <w:t>A-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V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935F3" w14:textId="77777777" w:rsidR="00500D05" w:rsidRDefault="00500D05" w:rsidP="00727B34">
    <w:pPr>
      <w:pStyle w:val="Kopfzeile"/>
    </w:pPr>
    <w:r>
      <w:t>A-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VI</w:t>
    </w:r>
    <w:r>
      <w:rPr>
        <w:noProof/>
      </w:rPr>
      <w:fldChar w:fldCharType="end"/>
    </w:r>
    <w:r>
      <w:tab/>
    </w:r>
    <w:r>
      <w:tab/>
    </w:r>
    <w:r>
      <w:fldChar w:fldCharType="begin"/>
    </w:r>
    <w:r>
      <w:instrText xml:space="preserve"> STYLEREF  _ÜberSchr1  \* MERGEFORMAT </w:instrText>
    </w:r>
    <w:r>
      <w:fldChar w:fldCharType="separate"/>
    </w:r>
    <w:r>
      <w:rPr>
        <w:noProof/>
      </w:rPr>
      <w:t>Anlagen, Teil 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D6BF3"/>
    <w:multiLevelType w:val="multilevel"/>
    <w:tmpl w:val="4AA634C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6FC324A"/>
    <w:multiLevelType w:val="multilevel"/>
    <w:tmpl w:val="EA78BD4E"/>
    <w:lvl w:ilvl="0">
      <w:start w:val="3"/>
      <w:numFmt w:val="decimal"/>
      <w:lvlText w:val="%1"/>
      <w:lvlJc w:val="left"/>
      <w:pPr>
        <w:ind w:left="420" w:hanging="420"/>
      </w:pPr>
      <w:rPr>
        <w:rFonts w:cs="Times New Roman" w:hint="default"/>
        <w:b w:val="0"/>
        <w:sz w:val="3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 w:val="0"/>
        <w:sz w:val="3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  <w:b w:val="0"/>
        <w:sz w:val="3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  <w:b w:val="0"/>
        <w:sz w:val="3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  <w:b w:val="0"/>
        <w:sz w:val="3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="Times New Roman" w:hint="default"/>
        <w:b w:val="0"/>
        <w:sz w:val="30"/>
      </w:rPr>
    </w:lvl>
  </w:abstractNum>
  <w:abstractNum w:abstractNumId="2" w15:restartNumberingAfterBreak="0">
    <w:nsid w:val="562F08C9"/>
    <w:multiLevelType w:val="multilevel"/>
    <w:tmpl w:val="3294C2E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64E074F"/>
    <w:multiLevelType w:val="hybridMultilevel"/>
    <w:tmpl w:val="39524EE4"/>
    <w:lvl w:ilvl="0" w:tplc="3AAE9E6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10"/>
    <w:rsid w:val="00000958"/>
    <w:rsid w:val="000171DD"/>
    <w:rsid w:val="00040660"/>
    <w:rsid w:val="00055114"/>
    <w:rsid w:val="00077D06"/>
    <w:rsid w:val="000B7991"/>
    <w:rsid w:val="000D6216"/>
    <w:rsid w:val="000D7ABF"/>
    <w:rsid w:val="00112B64"/>
    <w:rsid w:val="001705D1"/>
    <w:rsid w:val="001F5D7B"/>
    <w:rsid w:val="00201FB4"/>
    <w:rsid w:val="002135DE"/>
    <w:rsid w:val="0022490B"/>
    <w:rsid w:val="0027637B"/>
    <w:rsid w:val="00293FFB"/>
    <w:rsid w:val="002C7E16"/>
    <w:rsid w:val="002F1291"/>
    <w:rsid w:val="003065DF"/>
    <w:rsid w:val="00331EF3"/>
    <w:rsid w:val="00340C9B"/>
    <w:rsid w:val="00347A39"/>
    <w:rsid w:val="00363822"/>
    <w:rsid w:val="00375364"/>
    <w:rsid w:val="003B3034"/>
    <w:rsid w:val="003B31AE"/>
    <w:rsid w:val="004007B0"/>
    <w:rsid w:val="0040476A"/>
    <w:rsid w:val="00443BB8"/>
    <w:rsid w:val="00451131"/>
    <w:rsid w:val="00456599"/>
    <w:rsid w:val="00457020"/>
    <w:rsid w:val="0046741B"/>
    <w:rsid w:val="00470E13"/>
    <w:rsid w:val="00472505"/>
    <w:rsid w:val="004906B0"/>
    <w:rsid w:val="00494F31"/>
    <w:rsid w:val="004A33CD"/>
    <w:rsid w:val="004A3F2F"/>
    <w:rsid w:val="004F045D"/>
    <w:rsid w:val="004F5582"/>
    <w:rsid w:val="00500D05"/>
    <w:rsid w:val="005020C1"/>
    <w:rsid w:val="00521089"/>
    <w:rsid w:val="005225C7"/>
    <w:rsid w:val="00536B1B"/>
    <w:rsid w:val="00563410"/>
    <w:rsid w:val="005970CE"/>
    <w:rsid w:val="005B77E9"/>
    <w:rsid w:val="005F4061"/>
    <w:rsid w:val="00636805"/>
    <w:rsid w:val="00653FA8"/>
    <w:rsid w:val="0067314D"/>
    <w:rsid w:val="006E5C1A"/>
    <w:rsid w:val="00720609"/>
    <w:rsid w:val="007401CC"/>
    <w:rsid w:val="0074208F"/>
    <w:rsid w:val="0074240E"/>
    <w:rsid w:val="00757C21"/>
    <w:rsid w:val="007770FC"/>
    <w:rsid w:val="007A59A4"/>
    <w:rsid w:val="008007AE"/>
    <w:rsid w:val="00833E4D"/>
    <w:rsid w:val="00851549"/>
    <w:rsid w:val="008A7AE6"/>
    <w:rsid w:val="008D1738"/>
    <w:rsid w:val="008E42CD"/>
    <w:rsid w:val="008E73FF"/>
    <w:rsid w:val="008F7E91"/>
    <w:rsid w:val="009033CC"/>
    <w:rsid w:val="0091143A"/>
    <w:rsid w:val="00941200"/>
    <w:rsid w:val="00947D34"/>
    <w:rsid w:val="009542A2"/>
    <w:rsid w:val="00966BEB"/>
    <w:rsid w:val="00993152"/>
    <w:rsid w:val="009C49E6"/>
    <w:rsid w:val="009D6DCD"/>
    <w:rsid w:val="00A01FAD"/>
    <w:rsid w:val="00A04BF7"/>
    <w:rsid w:val="00A34EA0"/>
    <w:rsid w:val="00A769B7"/>
    <w:rsid w:val="00A8745E"/>
    <w:rsid w:val="00AE533B"/>
    <w:rsid w:val="00AF2A5F"/>
    <w:rsid w:val="00AF44E3"/>
    <w:rsid w:val="00B06C55"/>
    <w:rsid w:val="00B3380D"/>
    <w:rsid w:val="00B35E12"/>
    <w:rsid w:val="00B44484"/>
    <w:rsid w:val="00B744DE"/>
    <w:rsid w:val="00BC34CC"/>
    <w:rsid w:val="00BE191D"/>
    <w:rsid w:val="00C84F8F"/>
    <w:rsid w:val="00CC15C8"/>
    <w:rsid w:val="00D367C2"/>
    <w:rsid w:val="00D45609"/>
    <w:rsid w:val="00D74AB2"/>
    <w:rsid w:val="00D977E4"/>
    <w:rsid w:val="00DB5C45"/>
    <w:rsid w:val="00DD0AF0"/>
    <w:rsid w:val="00DD21BB"/>
    <w:rsid w:val="00DE0157"/>
    <w:rsid w:val="00E159E0"/>
    <w:rsid w:val="00E43DDF"/>
    <w:rsid w:val="00E464D6"/>
    <w:rsid w:val="00ED31C9"/>
    <w:rsid w:val="00F05289"/>
    <w:rsid w:val="00F2557A"/>
    <w:rsid w:val="00F44840"/>
    <w:rsid w:val="00F81291"/>
    <w:rsid w:val="00FA5137"/>
    <w:rsid w:val="00FC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9AF9ED"/>
  <w15:docId w15:val="{5F35CC74-4AA7-471F-BB62-F476B0FF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_Standard"/>
    <w:qFormat/>
    <w:rsid w:val="008E42CD"/>
    <w:pPr>
      <w:spacing w:line="320" w:lineRule="atLeast"/>
    </w:pPr>
    <w:rPr>
      <w:rFonts w:ascii="Arial" w:hAnsi="Arial"/>
      <w:sz w:val="24"/>
    </w:rPr>
  </w:style>
  <w:style w:type="paragraph" w:styleId="berschrift1">
    <w:name w:val="heading 1"/>
    <w:aliases w:val="_Ü1"/>
    <w:basedOn w:val="Standard"/>
    <w:next w:val="Standard"/>
    <w:link w:val="berschrift1Zchn"/>
    <w:uiPriority w:val="9"/>
    <w:rsid w:val="00500D05"/>
    <w:pPr>
      <w:keepNext/>
      <w:keepLines/>
      <w:pageBreakBefore/>
      <w:spacing w:before="240" w:after="840" w:line="480" w:lineRule="auto"/>
      <w:ind w:left="432" w:hanging="432"/>
      <w:outlineLvl w:val="0"/>
    </w:pPr>
    <w:rPr>
      <w:rFonts w:eastAsia="Times New Roman" w:cs="Times New Roman"/>
      <w:b/>
      <w:bCs/>
      <w:sz w:val="36"/>
      <w:szCs w:val="28"/>
    </w:rPr>
  </w:style>
  <w:style w:type="paragraph" w:styleId="berschrift2">
    <w:name w:val="heading 2"/>
    <w:aliases w:val="_Überschrift 2"/>
    <w:basedOn w:val="Standard"/>
    <w:next w:val="Standard"/>
    <w:link w:val="berschrift2Zchn"/>
    <w:unhideWhenUsed/>
    <w:qFormat/>
    <w:rsid w:val="005970CE"/>
    <w:pPr>
      <w:keepNext/>
      <w:keepLines/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berschrift3">
    <w:name w:val="heading 3"/>
    <w:aliases w:val="_ÜberSchr3"/>
    <w:basedOn w:val="Standard"/>
    <w:next w:val="Standard"/>
    <w:link w:val="berschrift3Zchn"/>
    <w:unhideWhenUsed/>
    <w:qFormat/>
    <w:rsid w:val="00500D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berschrift4">
    <w:name w:val="heading 4"/>
    <w:aliases w:val="_ÜberSchr4"/>
    <w:basedOn w:val="Standard"/>
    <w:next w:val="Standard"/>
    <w:link w:val="berschrift4Zchn"/>
    <w:unhideWhenUsed/>
    <w:qFormat/>
    <w:rsid w:val="00500D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00D05"/>
    <w:pPr>
      <w:keepNext/>
      <w:keepLines/>
      <w:spacing w:before="200" w:after="240"/>
      <w:ind w:left="1008" w:hanging="1008"/>
      <w:outlineLvl w:val="4"/>
    </w:pPr>
    <w:rPr>
      <w:rFonts w:ascii="Cambria" w:eastAsia="Times New Roman" w:hAnsi="Cambria" w:cs="Times New Roman"/>
      <w:color w:val="243F60"/>
      <w:sz w:val="22"/>
    </w:rPr>
  </w:style>
  <w:style w:type="paragraph" w:styleId="berschrift6">
    <w:name w:val="heading 6"/>
    <w:basedOn w:val="Standard"/>
    <w:next w:val="Standard"/>
    <w:link w:val="berschrift6Zchn"/>
    <w:unhideWhenUsed/>
    <w:rsid w:val="00500D05"/>
    <w:pPr>
      <w:keepNext/>
      <w:keepLines/>
      <w:spacing w:before="200" w:after="240"/>
      <w:ind w:left="1152" w:hanging="1152"/>
      <w:outlineLvl w:val="5"/>
    </w:pPr>
    <w:rPr>
      <w:rFonts w:ascii="Cambria" w:eastAsia="Times New Roman" w:hAnsi="Cambria" w:cs="Times New Roman"/>
      <w:i/>
      <w:iCs/>
      <w:color w:val="243F60"/>
      <w:sz w:val="22"/>
    </w:rPr>
  </w:style>
  <w:style w:type="paragraph" w:styleId="berschrift7">
    <w:name w:val="heading 7"/>
    <w:basedOn w:val="Standard"/>
    <w:next w:val="Standard"/>
    <w:link w:val="berschrift7Zchn"/>
    <w:unhideWhenUsed/>
    <w:rsid w:val="00500D05"/>
    <w:pPr>
      <w:keepNext/>
      <w:keepLines/>
      <w:spacing w:before="200" w:after="240"/>
      <w:ind w:left="1296" w:hanging="1296"/>
      <w:outlineLvl w:val="6"/>
    </w:pPr>
    <w:rPr>
      <w:rFonts w:ascii="Cambria" w:eastAsia="Times New Roman" w:hAnsi="Cambria" w:cs="Times New Roman"/>
      <w:i/>
      <w:iCs/>
      <w:color w:val="404040"/>
      <w:sz w:val="22"/>
    </w:rPr>
  </w:style>
  <w:style w:type="paragraph" w:styleId="berschrift8">
    <w:name w:val="heading 8"/>
    <w:basedOn w:val="Standard"/>
    <w:next w:val="Standard"/>
    <w:link w:val="berschrift8Zchn"/>
    <w:unhideWhenUsed/>
    <w:rsid w:val="00500D05"/>
    <w:pPr>
      <w:keepNext/>
      <w:keepLines/>
      <w:spacing w:before="200" w:after="240"/>
      <w:ind w:left="1440" w:hanging="144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rsid w:val="00500D05"/>
    <w:pPr>
      <w:keepNext/>
      <w:keepLines/>
      <w:spacing w:before="200" w:after="240"/>
      <w:ind w:left="1584" w:hanging="1584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906B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906B0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906B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01FB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01FB4"/>
  </w:style>
  <w:style w:type="paragraph" w:styleId="Fuzeile">
    <w:name w:val="footer"/>
    <w:basedOn w:val="Standard"/>
    <w:link w:val="FuzeileZchn"/>
    <w:unhideWhenUsed/>
    <w:rsid w:val="00201FB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rsid w:val="00201FB4"/>
  </w:style>
  <w:style w:type="character" w:customStyle="1" w:styleId="berschrift2Zchn">
    <w:name w:val="Überschrift 2 Zchn"/>
    <w:aliases w:val="_Überschrift 2 Zchn"/>
    <w:basedOn w:val="Absatz-Standardschriftart"/>
    <w:link w:val="berschrift2"/>
    <w:rsid w:val="005970CE"/>
    <w:rPr>
      <w:rFonts w:ascii="Arial" w:eastAsiaTheme="majorEastAsia" w:hAnsi="Arial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4F045D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rsid w:val="00500D0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00D05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0D05"/>
    <w:rPr>
      <w:rFonts w:ascii="Arial" w:eastAsia="Times New Roman" w:hAnsi="Arial" w:cs="Times New Roman"/>
      <w:b/>
      <w:bCs/>
      <w:sz w:val="36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00D05"/>
    <w:rPr>
      <w:rFonts w:ascii="Cambria" w:eastAsia="Times New Roman" w:hAnsi="Cambria" w:cs="Times New Roman"/>
      <w:color w:val="243F60"/>
    </w:rPr>
  </w:style>
  <w:style w:type="character" w:customStyle="1" w:styleId="berschrift6Zchn">
    <w:name w:val="Überschrift 6 Zchn"/>
    <w:basedOn w:val="Absatz-Standardschriftart"/>
    <w:link w:val="berschrift6"/>
    <w:rsid w:val="00500D05"/>
    <w:rPr>
      <w:rFonts w:ascii="Cambria" w:eastAsia="Times New Roman" w:hAnsi="Cambria" w:cs="Times New Roman"/>
      <w:i/>
      <w:iCs/>
      <w:color w:val="243F60"/>
    </w:rPr>
  </w:style>
  <w:style w:type="character" w:customStyle="1" w:styleId="berschrift7Zchn">
    <w:name w:val="Überschrift 7 Zchn"/>
    <w:basedOn w:val="Absatz-Standardschriftart"/>
    <w:link w:val="berschrift7"/>
    <w:rsid w:val="00500D05"/>
    <w:rPr>
      <w:rFonts w:ascii="Cambria" w:eastAsia="Times New Roman" w:hAnsi="Cambria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link w:val="berschrift8"/>
    <w:rsid w:val="00500D05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500D05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Verzeichnis1">
    <w:name w:val="toc 1"/>
    <w:basedOn w:val="Standard"/>
    <w:next w:val="Standard"/>
    <w:link w:val="Verzeichnis1Zchn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240" w:after="120"/>
    </w:pPr>
    <w:rPr>
      <w:rFonts w:eastAsia="Calibri" w:cs="Times New Roman"/>
      <w:b/>
      <w:bCs/>
      <w:sz w:val="22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500D05"/>
    <w:pPr>
      <w:tabs>
        <w:tab w:val="left" w:pos="993"/>
        <w:tab w:val="right" w:leader="dot" w:pos="8656"/>
      </w:tabs>
      <w:spacing w:before="120"/>
    </w:pPr>
    <w:rPr>
      <w:rFonts w:eastAsia="Calibri" w:cs="Times New Roman"/>
      <w:i/>
      <w:iCs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500D05"/>
    <w:pPr>
      <w:spacing w:before="240" w:after="240"/>
      <w:ind w:left="220" w:hanging="220"/>
    </w:pPr>
    <w:rPr>
      <w:rFonts w:eastAsia="Calibri" w:cs="Times New Roman"/>
      <w:sz w:val="20"/>
      <w:szCs w:val="18"/>
    </w:rPr>
  </w:style>
  <w:style w:type="paragraph" w:styleId="Index2">
    <w:name w:val="index 2"/>
    <w:basedOn w:val="Standard"/>
    <w:next w:val="Standard"/>
    <w:autoRedefine/>
    <w:uiPriority w:val="99"/>
    <w:semiHidden/>
    <w:rsid w:val="00500D05"/>
    <w:pPr>
      <w:spacing w:before="240" w:after="240"/>
      <w:ind w:left="440" w:hanging="220"/>
    </w:pPr>
    <w:rPr>
      <w:rFonts w:ascii="Calibri" w:eastAsia="Calibri" w:hAnsi="Calibri" w:cs="Times New Roman"/>
      <w:sz w:val="18"/>
      <w:szCs w:val="18"/>
    </w:rPr>
  </w:style>
  <w:style w:type="paragraph" w:customStyle="1" w:styleId="SourceCode">
    <w:name w:val="Source Code"/>
    <w:basedOn w:val="Standard"/>
    <w:link w:val="SourceCodeZchn"/>
    <w:rsid w:val="00500D05"/>
    <w:pPr>
      <w:spacing w:before="240" w:after="240" w:line="360" w:lineRule="auto"/>
    </w:pPr>
    <w:rPr>
      <w:rFonts w:ascii="Courier" w:eastAsia="Times New Roman" w:hAnsi="Courier" w:cs="Times New Roman"/>
      <w:sz w:val="20"/>
      <w:szCs w:val="20"/>
      <w:lang w:val="de-AT" w:eastAsia="de-DE"/>
    </w:rPr>
  </w:style>
  <w:style w:type="character" w:customStyle="1" w:styleId="SourceCodeZchn">
    <w:name w:val="Source Code Zchn"/>
    <w:basedOn w:val="Absatz-Standardschriftart"/>
    <w:link w:val="SourceCode"/>
    <w:rsid w:val="00500D05"/>
    <w:rPr>
      <w:rFonts w:ascii="Courier" w:eastAsia="Times New Roman" w:hAnsi="Courier" w:cs="Times New Roman"/>
      <w:sz w:val="20"/>
      <w:szCs w:val="20"/>
      <w:lang w:val="de-AT" w:eastAsia="de-DE"/>
    </w:rPr>
  </w:style>
  <w:style w:type="paragraph" w:styleId="Verzeichnis3">
    <w:name w:val="toc 3"/>
    <w:basedOn w:val="Standard"/>
    <w:next w:val="Standard"/>
    <w:autoRedefine/>
    <w:uiPriority w:val="39"/>
    <w:qFormat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styleId="Verzeichnis4">
    <w:name w:val="toc 4"/>
    <w:basedOn w:val="Standard"/>
    <w:next w:val="Standard"/>
    <w:autoRedefine/>
    <w:uiPriority w:val="39"/>
    <w:rsid w:val="00500D05"/>
    <w:pPr>
      <w:tabs>
        <w:tab w:val="left" w:pos="993"/>
        <w:tab w:val="right" w:leader="dot" w:pos="8656"/>
      </w:tabs>
    </w:pPr>
    <w:rPr>
      <w:rFonts w:eastAsia="Calibri" w:cs="Times New Roman"/>
      <w:sz w:val="22"/>
      <w:szCs w:val="20"/>
    </w:rPr>
  </w:style>
  <w:style w:type="paragraph" w:customStyle="1" w:styleId="NonProp">
    <w:name w:val="_NonProp"/>
    <w:basedOn w:val="SourceCode"/>
    <w:link w:val="NonPropZchn"/>
    <w:qFormat/>
    <w:rsid w:val="00500D05"/>
    <w:pPr>
      <w:spacing w:before="40" w:after="40" w:line="240" w:lineRule="auto"/>
    </w:pPr>
    <w:rPr>
      <w:rFonts w:ascii="Courier New" w:hAnsi="Courier New" w:cs="Courier New"/>
      <w:lang w:val="en-GB"/>
    </w:rPr>
  </w:style>
  <w:style w:type="character" w:customStyle="1" w:styleId="NonPropZchn">
    <w:name w:val="_NonProp Zchn"/>
    <w:basedOn w:val="SourceCodeZchn"/>
    <w:link w:val="NonProp"/>
    <w:rsid w:val="00500D05"/>
    <w:rPr>
      <w:rFonts w:ascii="Courier New" w:eastAsia="Times New Roman" w:hAnsi="Courier New" w:cs="Courier New"/>
      <w:sz w:val="20"/>
      <w:szCs w:val="20"/>
      <w:lang w:val="en-GB" w:eastAsia="de-DE"/>
    </w:rPr>
  </w:style>
  <w:style w:type="paragraph" w:customStyle="1" w:styleId="berSchr2">
    <w:name w:val="_ÜberSchr2"/>
    <w:basedOn w:val="berschrift2"/>
    <w:link w:val="berSchr2Zchn"/>
    <w:qFormat/>
    <w:rsid w:val="00500D05"/>
    <w:pPr>
      <w:numPr>
        <w:ilvl w:val="1"/>
      </w:numPr>
      <w:spacing w:before="600" w:after="0" w:line="240" w:lineRule="auto"/>
      <w:ind w:left="578" w:hanging="578"/>
    </w:pPr>
    <w:rPr>
      <w:rFonts w:eastAsia="Times New Roman" w:cs="Times New Roman"/>
      <w:sz w:val="30"/>
    </w:rPr>
  </w:style>
  <w:style w:type="paragraph" w:customStyle="1" w:styleId="berSchr1">
    <w:name w:val="_ÜberSchr1"/>
    <w:basedOn w:val="berschrift1"/>
    <w:link w:val="berSchr1Zchn"/>
    <w:qFormat/>
    <w:rsid w:val="00500D05"/>
  </w:style>
  <w:style w:type="character" w:customStyle="1" w:styleId="berSchr2Zchn">
    <w:name w:val="_ÜberSchr2 Zchn"/>
    <w:basedOn w:val="berschrift2Zchn"/>
    <w:link w:val="berSchr2"/>
    <w:rsid w:val="00500D05"/>
    <w:rPr>
      <w:rFonts w:ascii="Arial" w:eastAsia="Times New Roman" w:hAnsi="Arial" w:cs="Times New Roman"/>
      <w:b/>
      <w:bCs/>
      <w:sz w:val="30"/>
      <w:szCs w:val="26"/>
    </w:rPr>
  </w:style>
  <w:style w:type="character" w:customStyle="1" w:styleId="Verzeichnis1Zchn">
    <w:name w:val="Verzeichnis 1 Zchn"/>
    <w:basedOn w:val="Absatz-Standardschriftart"/>
    <w:link w:val="Verzeichnis1"/>
    <w:uiPriority w:val="39"/>
    <w:rsid w:val="00500D05"/>
    <w:rPr>
      <w:rFonts w:ascii="Arial" w:eastAsia="Calibri" w:hAnsi="Arial" w:cs="Times New Roman"/>
      <w:b/>
      <w:bCs/>
      <w:szCs w:val="20"/>
    </w:rPr>
  </w:style>
  <w:style w:type="character" w:customStyle="1" w:styleId="berSchr1Zchn">
    <w:name w:val="_ÜberSchr1 Zchn"/>
    <w:basedOn w:val="Absatz-Standardschriftart"/>
    <w:link w:val="berSchr1"/>
    <w:rsid w:val="00500D05"/>
    <w:rPr>
      <w:rFonts w:ascii="Arial" w:eastAsia="Times New Roman" w:hAnsi="Arial" w:cs="Times New Roman"/>
      <w:b/>
      <w:bCs/>
      <w:sz w:val="36"/>
      <w:szCs w:val="28"/>
    </w:rPr>
  </w:style>
  <w:style w:type="paragraph" w:customStyle="1" w:styleId="Verzeichnisse">
    <w:name w:val="_Verzeichnisse"/>
    <w:basedOn w:val="Standard"/>
    <w:link w:val="VerzeichnisseZchn"/>
    <w:qFormat/>
    <w:rsid w:val="00500D05"/>
    <w:pPr>
      <w:spacing w:before="240" w:after="120" w:line="240" w:lineRule="auto"/>
    </w:pPr>
    <w:rPr>
      <w:rFonts w:ascii="Arial,Bold" w:eastAsia="Calibri" w:hAnsi="Arial,Bold" w:cs="Arial,Bold"/>
      <w:bCs/>
      <w:sz w:val="22"/>
    </w:rPr>
  </w:style>
  <w:style w:type="character" w:customStyle="1" w:styleId="VerzeichnisseZchn">
    <w:name w:val="_Verzeichnisse Zchn"/>
    <w:basedOn w:val="Absatz-Standardschriftart"/>
    <w:link w:val="Verzeichnisse"/>
    <w:rsid w:val="00500D05"/>
    <w:rPr>
      <w:rFonts w:ascii="Arial,Bold" w:eastAsia="Calibri" w:hAnsi="Arial,Bold" w:cs="Arial,Bold"/>
      <w:bCs/>
    </w:rPr>
  </w:style>
  <w:style w:type="character" w:styleId="Hyperlink">
    <w:name w:val="Hyperlink"/>
    <w:basedOn w:val="Absatz-Standardschriftart"/>
    <w:uiPriority w:val="99"/>
    <w:unhideWhenUsed/>
    <w:rsid w:val="008E42C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4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reviewmeta.com" TargetMode="Externa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reddit.com/r/de/comments/vruxmk/wie_nett_ein_amazon_verk&#228;ufer_hat_mich_darauf/" TargetMode="Externa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AG_Internet\_Corporate%20Design\Graduierungsarbeiten\Entwurf-2009-10-29\Vorschlag%201\HSMW-Graduierung-Titelseiten-leer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5ED40-8095-4206-B70C-1D5761650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HSMW-Graduierung-Titelseiten-leer</Template>
  <TotalTime>0</TotalTime>
  <Pages>31</Pages>
  <Words>1011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L. Winkler</dc:creator>
  <cp:lastModifiedBy>alexander hultzsch</cp:lastModifiedBy>
  <cp:revision>6</cp:revision>
  <cp:lastPrinted>2010-09-17T11:07:00Z</cp:lastPrinted>
  <dcterms:created xsi:type="dcterms:W3CDTF">2022-07-08T09:51:00Z</dcterms:created>
  <dcterms:modified xsi:type="dcterms:W3CDTF">2022-07-08T14:59:00Z</dcterms:modified>
</cp:coreProperties>
</file>